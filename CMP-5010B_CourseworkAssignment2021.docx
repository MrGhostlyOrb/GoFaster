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9DDA5" w14:textId="77777777" w:rsidR="00822FB6" w:rsidRPr="00704E1C" w:rsidRDefault="00822FB6">
      <w:pPr>
        <w:rPr>
          <w:rFonts w:ascii="Helvetica" w:hAnsi="Helvetica"/>
          <w:b/>
          <w:sz w:val="32"/>
        </w:rPr>
      </w:pPr>
      <w:r w:rsidRPr="00704E1C">
        <w:rPr>
          <w:rFonts w:ascii="Helvetica" w:hAnsi="Helvetica"/>
          <w:b/>
          <w:sz w:val="32"/>
        </w:rPr>
        <w:t xml:space="preserve">Module: </w:t>
      </w:r>
      <w:r w:rsidR="000144AF" w:rsidRPr="00704E1C">
        <w:rPr>
          <w:rFonts w:ascii="Helvetica" w:hAnsi="Helvetica"/>
          <w:b/>
          <w:sz w:val="32"/>
        </w:rPr>
        <w:tab/>
      </w:r>
      <w:r w:rsidR="00556B34" w:rsidRPr="00704E1C">
        <w:rPr>
          <w:rFonts w:ascii="Helvetica" w:hAnsi="Helvetica"/>
          <w:b/>
          <w:sz w:val="32"/>
        </w:rPr>
        <w:tab/>
      </w:r>
      <w:r w:rsidR="000144AF" w:rsidRPr="00704E1C">
        <w:rPr>
          <w:rFonts w:ascii="Helvetica" w:hAnsi="Helvetica"/>
          <w:b/>
          <w:sz w:val="32"/>
        </w:rPr>
        <w:t xml:space="preserve"> </w:t>
      </w:r>
      <w:r w:rsidR="006E0E6C">
        <w:rPr>
          <w:rFonts w:ascii="Helvetica" w:hAnsi="Helvetica"/>
          <w:b/>
          <w:sz w:val="32"/>
        </w:rPr>
        <w:t>CMP-5010B</w:t>
      </w:r>
      <w:r w:rsidRPr="00704E1C">
        <w:rPr>
          <w:rFonts w:ascii="Helvetica" w:hAnsi="Helvetica"/>
          <w:b/>
          <w:sz w:val="32"/>
        </w:rPr>
        <w:t xml:space="preserve"> </w:t>
      </w:r>
      <w:r w:rsidR="006E0E6C">
        <w:rPr>
          <w:rFonts w:ascii="Helvetica" w:hAnsi="Helvetica"/>
          <w:b/>
          <w:sz w:val="32"/>
        </w:rPr>
        <w:t>Graphics 1</w:t>
      </w:r>
    </w:p>
    <w:p w14:paraId="0A0901A6" w14:textId="77777777" w:rsidR="00822FB6" w:rsidRPr="00704E1C" w:rsidRDefault="000144AF" w:rsidP="00D56857">
      <w:pPr>
        <w:spacing w:after="120"/>
        <w:rPr>
          <w:rFonts w:ascii="Helvetica" w:hAnsi="Helvetica"/>
          <w:b/>
          <w:sz w:val="32"/>
        </w:rPr>
      </w:pPr>
      <w:r w:rsidRPr="00704E1C">
        <w:rPr>
          <w:rFonts w:ascii="Helvetica" w:hAnsi="Helvetica"/>
          <w:b/>
          <w:sz w:val="32"/>
        </w:rPr>
        <w:t>Assignment:</w:t>
      </w:r>
      <w:r w:rsidRPr="00704E1C">
        <w:rPr>
          <w:rFonts w:ascii="Helvetica" w:hAnsi="Helvetica"/>
          <w:b/>
          <w:sz w:val="32"/>
        </w:rPr>
        <w:tab/>
        <w:t xml:space="preserve"> </w:t>
      </w:r>
      <w:r w:rsidR="006E0E6C">
        <w:rPr>
          <w:rFonts w:ascii="Helvetica" w:hAnsi="Helvetica"/>
          <w:b/>
          <w:sz w:val="32"/>
        </w:rPr>
        <w:t>Design and implement a two dimensional interactive track-based game using OpenGL and C++</w:t>
      </w:r>
    </w:p>
    <w:p w14:paraId="1690F6C7" w14:textId="77777777" w:rsidR="00822FB6" w:rsidRDefault="00822FB6">
      <w:pPr>
        <w:rPr>
          <w:rFonts w:ascii="Helvetica" w:hAnsi="Helvetica"/>
        </w:rPr>
      </w:pPr>
      <w:r w:rsidRPr="00FD04DB">
        <w:rPr>
          <w:rFonts w:ascii="Helvetica" w:hAnsi="Helvetica"/>
          <w:b/>
        </w:rPr>
        <w:t>Set by:</w:t>
      </w:r>
      <w:r w:rsidR="000144AF" w:rsidRPr="00FD04DB">
        <w:rPr>
          <w:rFonts w:ascii="Helvetica" w:hAnsi="Helvetica"/>
          <w:b/>
        </w:rPr>
        <w:tab/>
      </w:r>
      <w:r w:rsidR="000144AF" w:rsidRPr="00FD04DB">
        <w:rPr>
          <w:rFonts w:ascii="Helvetica" w:hAnsi="Helvetica"/>
          <w:b/>
        </w:rPr>
        <w:tab/>
      </w:r>
      <w:r w:rsidRPr="00FD04DB">
        <w:rPr>
          <w:rFonts w:ascii="Helvetica" w:hAnsi="Helvetica"/>
        </w:rPr>
        <w:t xml:space="preserve"> </w:t>
      </w:r>
      <w:r w:rsidR="006E0E6C">
        <w:rPr>
          <w:rFonts w:ascii="Helvetica" w:hAnsi="Helvetica"/>
        </w:rPr>
        <w:t>Dr Stephen Laycock,</w:t>
      </w:r>
      <w:r w:rsidR="00F862DE" w:rsidRPr="00FD04DB">
        <w:rPr>
          <w:rFonts w:ascii="Helvetica" w:hAnsi="Helvetica"/>
        </w:rPr>
        <w:t xml:space="preserve"> </w:t>
      </w:r>
      <w:hyperlink r:id="rId7" w:history="1">
        <w:r w:rsidR="00140027" w:rsidRPr="00815A68">
          <w:rPr>
            <w:rStyle w:val="Hyperlink"/>
            <w:rFonts w:ascii="Helvetica" w:hAnsi="Helvetica"/>
          </w:rPr>
          <w:t>S.Laycock@uea.ac.uk</w:t>
        </w:r>
      </w:hyperlink>
      <w:r w:rsidR="00140027">
        <w:rPr>
          <w:rFonts w:ascii="Helvetica" w:hAnsi="Helvetica"/>
        </w:rPr>
        <w:t xml:space="preserve"> </w:t>
      </w:r>
      <w:r w:rsidR="000144AF" w:rsidRPr="00FD04DB">
        <w:rPr>
          <w:rFonts w:ascii="Helvetica" w:hAnsi="Helvetica"/>
        </w:rPr>
        <w:t xml:space="preserve"> </w:t>
      </w:r>
      <w:r w:rsidR="00140027">
        <w:rPr>
          <w:rFonts w:ascii="Helvetica" w:hAnsi="Helvetica"/>
        </w:rPr>
        <w:t xml:space="preserve"> </w:t>
      </w:r>
    </w:p>
    <w:p w14:paraId="5257EFFB" w14:textId="77777777" w:rsidR="00140027" w:rsidRPr="00FD04DB" w:rsidRDefault="00140027">
      <w:pPr>
        <w:rPr>
          <w:rFonts w:ascii="Helvetica" w:hAnsi="Helvetica"/>
        </w:rPr>
      </w:pPr>
      <w:r w:rsidRPr="00140027">
        <w:rPr>
          <w:rFonts w:ascii="Helvetica" w:hAnsi="Helvetica"/>
          <w:b/>
        </w:rPr>
        <w:t>Checked by: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Dr Rudy Lapeer, </w:t>
      </w:r>
      <w:hyperlink r:id="rId8" w:history="1">
        <w:r w:rsidRPr="00815A68">
          <w:rPr>
            <w:rStyle w:val="Hyperlink"/>
            <w:rFonts w:ascii="Helvetica" w:hAnsi="Helvetica"/>
          </w:rPr>
          <w:t>R.Lapeer@uea.ac.uk</w:t>
        </w:r>
      </w:hyperlink>
      <w:r>
        <w:rPr>
          <w:rFonts w:ascii="Helvetica" w:hAnsi="Helvetica"/>
        </w:rPr>
        <w:t xml:space="preserve"> </w:t>
      </w:r>
    </w:p>
    <w:p w14:paraId="129E5929" w14:textId="77777777" w:rsidR="00822FB6" w:rsidRPr="00FD04DB" w:rsidRDefault="00822FB6">
      <w:pPr>
        <w:rPr>
          <w:rFonts w:ascii="Helvetica" w:hAnsi="Helvetica"/>
        </w:rPr>
      </w:pPr>
      <w:r w:rsidRPr="00FD04DB">
        <w:rPr>
          <w:rFonts w:ascii="Helvetica" w:hAnsi="Helvetica"/>
          <w:b/>
        </w:rPr>
        <w:t>Date set:</w:t>
      </w:r>
      <w:r w:rsidR="000144AF" w:rsidRPr="00FD04DB">
        <w:rPr>
          <w:rFonts w:ascii="Helvetica" w:hAnsi="Helvetica"/>
          <w:b/>
        </w:rPr>
        <w:tab/>
      </w:r>
      <w:r w:rsidR="00D56857" w:rsidRPr="00FD04DB">
        <w:rPr>
          <w:rFonts w:ascii="Helvetica" w:hAnsi="Helvetica"/>
          <w:b/>
        </w:rPr>
        <w:tab/>
      </w:r>
      <w:r w:rsidRPr="00FD04DB">
        <w:rPr>
          <w:rFonts w:ascii="Helvetica" w:hAnsi="Helvetica"/>
          <w:b/>
        </w:rPr>
        <w:t xml:space="preserve"> </w:t>
      </w:r>
      <w:r w:rsidR="006E0E6C">
        <w:rPr>
          <w:rFonts w:ascii="Helvetica" w:hAnsi="Helvetica"/>
        </w:rPr>
        <w:t>16</w:t>
      </w:r>
      <w:r w:rsidR="006E0E6C" w:rsidRPr="006E0E6C">
        <w:rPr>
          <w:rFonts w:ascii="Helvetica" w:hAnsi="Helvetica"/>
          <w:vertAlign w:val="superscript"/>
        </w:rPr>
        <w:t>th</w:t>
      </w:r>
      <w:r w:rsidR="006E0E6C">
        <w:rPr>
          <w:rFonts w:ascii="Helvetica" w:hAnsi="Helvetica"/>
        </w:rPr>
        <w:t xml:space="preserve"> February 2021</w:t>
      </w:r>
    </w:p>
    <w:p w14:paraId="5FCF3FBA" w14:textId="77777777" w:rsidR="00A47733" w:rsidRPr="00FD04DB" w:rsidRDefault="00A47733">
      <w:pPr>
        <w:rPr>
          <w:rFonts w:ascii="Helvetica" w:hAnsi="Helvetica"/>
          <w:b/>
        </w:rPr>
      </w:pPr>
      <w:r w:rsidRPr="00FD04DB">
        <w:rPr>
          <w:rFonts w:ascii="Helvetica" w:hAnsi="Helvetica"/>
          <w:b/>
        </w:rPr>
        <w:t>Value:</w:t>
      </w:r>
      <w:r w:rsidRPr="00FD04DB">
        <w:rPr>
          <w:rFonts w:ascii="Helvetica" w:hAnsi="Helvetica"/>
        </w:rPr>
        <w:tab/>
      </w:r>
      <w:r w:rsidRPr="00FD04DB">
        <w:rPr>
          <w:rFonts w:ascii="Helvetica" w:hAnsi="Helvetica"/>
        </w:rPr>
        <w:tab/>
        <w:t xml:space="preserve"> </w:t>
      </w:r>
      <w:r w:rsidR="006E0E6C">
        <w:rPr>
          <w:rFonts w:ascii="Helvetica" w:hAnsi="Helvetica"/>
        </w:rPr>
        <w:t>60</w:t>
      </w:r>
      <w:r w:rsidRPr="00FD04DB">
        <w:rPr>
          <w:rFonts w:ascii="Helvetica" w:hAnsi="Helvetica"/>
        </w:rPr>
        <w:t>%</w:t>
      </w:r>
      <w:r w:rsidR="006E0E6C">
        <w:rPr>
          <w:rFonts w:ascii="Helvetica" w:hAnsi="Helvetica"/>
        </w:rPr>
        <w:t xml:space="preserve"> </w:t>
      </w:r>
    </w:p>
    <w:p w14:paraId="2CCCA780" w14:textId="77777777" w:rsidR="004A20F2" w:rsidRPr="00FD04DB" w:rsidRDefault="004A20F2">
      <w:pPr>
        <w:rPr>
          <w:rFonts w:ascii="Helvetica" w:hAnsi="Helvetica"/>
          <w:b/>
          <w:sz w:val="22"/>
        </w:rPr>
      </w:pPr>
    </w:p>
    <w:p w14:paraId="4242A6AD" w14:textId="1B883C58" w:rsidR="00822FB6" w:rsidRPr="00FD04DB" w:rsidRDefault="00822FB6">
      <w:pPr>
        <w:rPr>
          <w:rFonts w:ascii="Helvetica" w:hAnsi="Helvetica"/>
        </w:rPr>
      </w:pPr>
      <w:r w:rsidRPr="00FD04DB">
        <w:rPr>
          <w:rFonts w:ascii="Helvetica" w:hAnsi="Helvetica"/>
          <w:b/>
        </w:rPr>
        <w:t>Date due:</w:t>
      </w:r>
      <w:r w:rsidR="000144AF" w:rsidRPr="00FD04DB">
        <w:rPr>
          <w:rFonts w:ascii="Helvetica" w:hAnsi="Helvetica"/>
        </w:rPr>
        <w:tab/>
      </w:r>
      <w:r w:rsidR="00556B34" w:rsidRPr="00FD04DB">
        <w:rPr>
          <w:rFonts w:ascii="Helvetica" w:hAnsi="Helvetica"/>
        </w:rPr>
        <w:tab/>
      </w:r>
      <w:r w:rsidR="00EB6840" w:rsidRPr="00FD04DB">
        <w:rPr>
          <w:rFonts w:ascii="Helvetica" w:hAnsi="Helvetica"/>
        </w:rPr>
        <w:t xml:space="preserve"> </w:t>
      </w:r>
      <w:r w:rsidR="00B66501">
        <w:rPr>
          <w:rFonts w:ascii="Helvetica" w:hAnsi="Helvetica"/>
        </w:rPr>
        <w:t xml:space="preserve">15:00 </w:t>
      </w:r>
      <w:bookmarkStart w:id="0" w:name="_GoBack"/>
      <w:bookmarkEnd w:id="0"/>
      <w:r w:rsidR="006E0E6C">
        <w:rPr>
          <w:rFonts w:ascii="Helvetica" w:hAnsi="Helvetica"/>
        </w:rPr>
        <w:t>4</w:t>
      </w:r>
      <w:r w:rsidR="006E0E6C" w:rsidRPr="006E0E6C">
        <w:rPr>
          <w:rFonts w:ascii="Helvetica" w:hAnsi="Helvetica"/>
          <w:vertAlign w:val="superscript"/>
        </w:rPr>
        <w:t>th</w:t>
      </w:r>
      <w:r w:rsidR="006E0E6C">
        <w:rPr>
          <w:rFonts w:ascii="Helvetica" w:hAnsi="Helvetica"/>
        </w:rPr>
        <w:t xml:space="preserve"> May 2021</w:t>
      </w:r>
      <w:r w:rsidR="007869AB" w:rsidRPr="00FD04DB">
        <w:rPr>
          <w:rFonts w:ascii="Helvetica" w:hAnsi="Helvetica"/>
        </w:rPr>
        <w:t xml:space="preserve"> [week </w:t>
      </w:r>
      <w:r w:rsidR="006E0E6C">
        <w:rPr>
          <w:rFonts w:ascii="Helvetica" w:hAnsi="Helvetica"/>
        </w:rPr>
        <w:t>10</w:t>
      </w:r>
      <w:r w:rsidR="007869AB" w:rsidRPr="00FD04DB">
        <w:rPr>
          <w:rFonts w:ascii="Helvetica" w:hAnsi="Helvetica"/>
        </w:rPr>
        <w:t>]</w:t>
      </w:r>
    </w:p>
    <w:p w14:paraId="12011823" w14:textId="77777777" w:rsidR="00822FB6" w:rsidRPr="00FD04DB" w:rsidRDefault="000D5765">
      <w:pPr>
        <w:rPr>
          <w:rFonts w:ascii="Helvetica" w:hAnsi="Helvetica"/>
          <w:b/>
        </w:rPr>
      </w:pPr>
      <w:r w:rsidRPr="00FD04DB">
        <w:rPr>
          <w:rFonts w:ascii="Helvetica" w:hAnsi="Helvetica"/>
          <w:b/>
        </w:rPr>
        <w:t>Returned by</w:t>
      </w:r>
      <w:r w:rsidR="00822FB6" w:rsidRPr="00FD04DB">
        <w:rPr>
          <w:rFonts w:ascii="Helvetica" w:hAnsi="Helvetica"/>
          <w:b/>
        </w:rPr>
        <w:t>:</w:t>
      </w:r>
      <w:r w:rsidRPr="00FD04DB">
        <w:rPr>
          <w:rFonts w:ascii="Helvetica" w:hAnsi="Helvetica"/>
        </w:rPr>
        <w:tab/>
      </w:r>
      <w:r w:rsidR="00822FB6" w:rsidRPr="00FD04DB">
        <w:rPr>
          <w:rFonts w:ascii="Helvetica" w:hAnsi="Helvetica"/>
        </w:rPr>
        <w:t xml:space="preserve"> </w:t>
      </w:r>
      <w:r w:rsidR="006E0E6C">
        <w:rPr>
          <w:rFonts w:ascii="Helvetica" w:hAnsi="Helvetica"/>
        </w:rPr>
        <w:t>31</w:t>
      </w:r>
      <w:r w:rsidR="006E0E6C" w:rsidRPr="006E0E6C">
        <w:rPr>
          <w:rFonts w:ascii="Helvetica" w:hAnsi="Helvetica"/>
          <w:vertAlign w:val="superscript"/>
        </w:rPr>
        <w:t>st</w:t>
      </w:r>
      <w:r w:rsidR="006E0E6C">
        <w:rPr>
          <w:rFonts w:ascii="Helvetica" w:hAnsi="Helvetica"/>
        </w:rPr>
        <w:t xml:space="preserve"> May 2021</w:t>
      </w:r>
    </w:p>
    <w:p w14:paraId="4F07AFA9" w14:textId="77777777" w:rsidR="000D5765" w:rsidRPr="00FD04DB" w:rsidRDefault="000D5765" w:rsidP="000D5765">
      <w:pPr>
        <w:rPr>
          <w:rFonts w:ascii="Helvetica" w:hAnsi="Helvetica"/>
        </w:rPr>
      </w:pPr>
      <w:r w:rsidRPr="00FD04DB">
        <w:rPr>
          <w:rFonts w:ascii="Helvetica" w:hAnsi="Helvetica"/>
          <w:b/>
        </w:rPr>
        <w:t>Submission:</w:t>
      </w:r>
      <w:r w:rsidRPr="00FD04DB">
        <w:rPr>
          <w:rFonts w:ascii="Helvetica" w:hAnsi="Helvetica"/>
          <w:b/>
        </w:rPr>
        <w:tab/>
      </w:r>
      <w:r w:rsidR="006E0E6C">
        <w:rPr>
          <w:rFonts w:ascii="Helvetica" w:hAnsi="Helvetica"/>
        </w:rPr>
        <w:t xml:space="preserve"> </w:t>
      </w:r>
      <w:r w:rsidRPr="00FD04DB">
        <w:rPr>
          <w:rFonts w:ascii="Helvetica" w:hAnsi="Helvetica"/>
        </w:rPr>
        <w:t>Blackboard</w:t>
      </w:r>
    </w:p>
    <w:p w14:paraId="74EAC207" w14:textId="77777777" w:rsidR="00014BBD" w:rsidRPr="00704E1C" w:rsidRDefault="00014BBD" w:rsidP="000D5765">
      <w:pPr>
        <w:rPr>
          <w:rFonts w:ascii="Helvetica" w:hAnsi="Helvetica"/>
          <w:sz w:val="28"/>
        </w:rPr>
      </w:pPr>
    </w:p>
    <w:p w14:paraId="6D228C5D" w14:textId="77777777" w:rsidR="00822FB6" w:rsidRPr="00704E1C" w:rsidRDefault="00822FB6" w:rsidP="00D56857">
      <w:pPr>
        <w:spacing w:before="120"/>
        <w:rPr>
          <w:rFonts w:ascii="Helvetica" w:hAnsi="Helvetica"/>
          <w:b/>
          <w:sz w:val="28"/>
        </w:rPr>
      </w:pPr>
      <w:r w:rsidRPr="00704E1C">
        <w:rPr>
          <w:rFonts w:ascii="Helvetica" w:hAnsi="Helvetica"/>
          <w:b/>
          <w:sz w:val="28"/>
        </w:rPr>
        <w:t>Learning outcomes</w:t>
      </w:r>
    </w:p>
    <w:p w14:paraId="616FB582" w14:textId="77777777" w:rsidR="006E0E6C" w:rsidRPr="006E0E6C" w:rsidRDefault="006E0E6C" w:rsidP="006E0E6C">
      <w:pPr>
        <w:pStyle w:val="ListParagraph"/>
        <w:numPr>
          <w:ilvl w:val="0"/>
          <w:numId w:val="1"/>
        </w:numPr>
        <w:spacing w:before="120"/>
        <w:rPr>
          <w:rFonts w:ascii="Helvetica" w:hAnsi="Helvetica"/>
        </w:rPr>
      </w:pPr>
      <w:r w:rsidRPr="006E0E6C">
        <w:rPr>
          <w:rFonts w:ascii="Helvetica" w:hAnsi="Helvetica"/>
        </w:rPr>
        <w:t xml:space="preserve">To introduce you to the underlying principles of computer graphics. These principles include rendering, transformations in 2D, collision detection between objects and texture mapping. </w:t>
      </w:r>
    </w:p>
    <w:p w14:paraId="15932175" w14:textId="77777777" w:rsidR="006E0E6C" w:rsidRPr="006E0E6C" w:rsidRDefault="006E0E6C" w:rsidP="006E0E6C">
      <w:pPr>
        <w:pStyle w:val="ListParagraph"/>
        <w:numPr>
          <w:ilvl w:val="0"/>
          <w:numId w:val="1"/>
        </w:numPr>
        <w:spacing w:before="120"/>
        <w:rPr>
          <w:rFonts w:ascii="Helvetica" w:hAnsi="Helvetica"/>
        </w:rPr>
      </w:pPr>
      <w:r w:rsidRPr="006E0E6C">
        <w:rPr>
          <w:rFonts w:ascii="Helvetica" w:hAnsi="Helvetica"/>
        </w:rPr>
        <w:t>To introduce you to the OpenGL graphics API, used in conjunction with C++.</w:t>
      </w:r>
    </w:p>
    <w:p w14:paraId="48774831" w14:textId="77777777" w:rsidR="00822FB6" w:rsidRPr="00704E1C" w:rsidRDefault="00AC2D13" w:rsidP="00D56857">
      <w:pPr>
        <w:spacing w:before="120"/>
        <w:rPr>
          <w:rFonts w:ascii="Helvetica" w:hAnsi="Helvetica"/>
          <w:b/>
          <w:sz w:val="32"/>
        </w:rPr>
      </w:pPr>
      <w:r w:rsidRPr="00704E1C">
        <w:rPr>
          <w:rFonts w:ascii="Helvetica" w:hAnsi="Helvetica"/>
          <w:b/>
          <w:sz w:val="32"/>
        </w:rPr>
        <w:t>Specification</w:t>
      </w:r>
    </w:p>
    <w:p w14:paraId="23194C9B" w14:textId="77777777" w:rsidR="00AC2D13" w:rsidRPr="00704E1C" w:rsidRDefault="00AC2D13" w:rsidP="00D56857">
      <w:pPr>
        <w:spacing w:before="120"/>
        <w:rPr>
          <w:rFonts w:ascii="Helvetica" w:hAnsi="Helvetica"/>
          <w:b/>
          <w:sz w:val="28"/>
        </w:rPr>
      </w:pPr>
      <w:r w:rsidRPr="00704E1C">
        <w:rPr>
          <w:rFonts w:ascii="Helvetica" w:hAnsi="Helvetica"/>
          <w:b/>
          <w:sz w:val="28"/>
        </w:rPr>
        <w:t>Overview</w:t>
      </w:r>
    </w:p>
    <w:p w14:paraId="1C9C90C1" w14:textId="77777777" w:rsidR="00AC2D13" w:rsidRPr="00704E1C" w:rsidRDefault="00CC5FDC">
      <w:pPr>
        <w:rPr>
          <w:rFonts w:ascii="Helvetica" w:hAnsi="Helvetica"/>
        </w:rPr>
      </w:pPr>
      <w:r>
        <w:rPr>
          <w:rFonts w:ascii="Helvetica" w:hAnsi="Helvetica"/>
        </w:rPr>
        <w:t>To develop a 2D game in OpenGL, which is viewed from above, where the player navigates around a track.</w:t>
      </w:r>
    </w:p>
    <w:p w14:paraId="3D6A09AA" w14:textId="77777777" w:rsidR="00AC2D13" w:rsidRPr="00704E1C" w:rsidRDefault="00AC2D13" w:rsidP="00D56857">
      <w:pPr>
        <w:spacing w:before="120"/>
        <w:rPr>
          <w:rFonts w:ascii="Helvetica" w:hAnsi="Helvetica"/>
          <w:b/>
          <w:sz w:val="28"/>
        </w:rPr>
      </w:pPr>
      <w:r w:rsidRPr="00704E1C">
        <w:rPr>
          <w:rFonts w:ascii="Helvetica" w:hAnsi="Helvetica"/>
          <w:b/>
          <w:sz w:val="28"/>
        </w:rPr>
        <w:t>Description</w:t>
      </w:r>
    </w:p>
    <w:p w14:paraId="28019886" w14:textId="276269D2" w:rsidR="00CC5FDC" w:rsidRDefault="006E0E6C" w:rsidP="00D56857">
      <w:pPr>
        <w:spacing w:before="120"/>
        <w:rPr>
          <w:rFonts w:ascii="Helvetica" w:hAnsi="Helvetica"/>
        </w:rPr>
      </w:pPr>
      <w:r w:rsidRPr="006E0E6C">
        <w:rPr>
          <w:rFonts w:ascii="Helvetica" w:hAnsi="Helvetica"/>
        </w:rPr>
        <w:t xml:space="preserve">To design and implement your own 2D game using OpenGL and C++. The user should control a vehicle around the 2D environment </w:t>
      </w:r>
      <w:r w:rsidR="008F5EC4">
        <w:rPr>
          <w:rFonts w:ascii="Helvetica" w:hAnsi="Helvetica"/>
        </w:rPr>
        <w:t xml:space="preserve">that can </w:t>
      </w:r>
      <w:r w:rsidRPr="006E0E6C">
        <w:rPr>
          <w:rFonts w:ascii="Helvetica" w:hAnsi="Helvetica"/>
        </w:rPr>
        <w:t xml:space="preserve">be viewed from above. There must be a clear start and end to the game and the user must navigate their vehicle around a track or route with boundaries (e.g. a racetrack with grass verges, a river with banks). You may decide on the vehicle and the track but you should incorporate collision detection between your vehicle and the boundaries. </w:t>
      </w:r>
    </w:p>
    <w:p w14:paraId="60451762" w14:textId="77777777" w:rsidR="00CC5FDC" w:rsidRPr="00CC5FDC" w:rsidRDefault="00CC5FDC" w:rsidP="00CC5FDC">
      <w:p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>The fo</w:t>
      </w:r>
      <w:r>
        <w:rPr>
          <w:rFonts w:ascii="Helvetica" w:hAnsi="Helvetica"/>
        </w:rPr>
        <w:t>llowing features are essential:</w:t>
      </w:r>
    </w:p>
    <w:p w14:paraId="559EE81C" w14:textId="77777777" w:rsidR="00CC5FDC" w:rsidRPr="00CC5FDC" w:rsidRDefault="00CC5FDC" w:rsidP="00CC5FDC">
      <w:pPr>
        <w:pStyle w:val="ListParagraph"/>
        <w:numPr>
          <w:ilvl w:val="0"/>
          <w:numId w:val="2"/>
        </w:num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>The game has a clear starting position and the user’s controls should be clearly stated.</w:t>
      </w:r>
    </w:p>
    <w:p w14:paraId="4C3B6E63" w14:textId="77777777" w:rsidR="00CC5FDC" w:rsidRPr="00CC5FDC" w:rsidRDefault="00CC5FDC" w:rsidP="00CC5FDC">
      <w:pPr>
        <w:pStyle w:val="ListParagraph"/>
        <w:numPr>
          <w:ilvl w:val="0"/>
          <w:numId w:val="2"/>
        </w:num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 xml:space="preserve">A clear objective and </w:t>
      </w:r>
      <w:r>
        <w:rPr>
          <w:rFonts w:ascii="Helvetica" w:hAnsi="Helvetica"/>
        </w:rPr>
        <w:t>approach for determining when the player wins.</w:t>
      </w:r>
    </w:p>
    <w:p w14:paraId="1F069B3E" w14:textId="08A91548" w:rsidR="00CC5FDC" w:rsidRPr="00CC5FDC" w:rsidRDefault="00CC5FDC" w:rsidP="00CC5FDC">
      <w:pPr>
        <w:pStyle w:val="ListParagraph"/>
        <w:numPr>
          <w:ilvl w:val="0"/>
          <w:numId w:val="2"/>
        </w:num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 xml:space="preserve">The world should be larger than the screen size which means the background (world) should scroll both horizontally and vertically </w:t>
      </w:r>
      <w:r w:rsidR="000E6B46">
        <w:rPr>
          <w:rFonts w:ascii="Helvetica" w:hAnsi="Helvetica"/>
        </w:rPr>
        <w:t xml:space="preserve">as </w:t>
      </w:r>
      <w:r w:rsidRPr="00CC5FDC">
        <w:rPr>
          <w:rFonts w:ascii="Helvetica" w:hAnsi="Helvetica"/>
        </w:rPr>
        <w:t xml:space="preserve">the user’s vehicle </w:t>
      </w:r>
      <w:r w:rsidR="000E6B46">
        <w:rPr>
          <w:rFonts w:ascii="Helvetica" w:hAnsi="Helvetica"/>
        </w:rPr>
        <w:t>moves</w:t>
      </w:r>
      <w:r w:rsidRPr="00CC5FDC">
        <w:rPr>
          <w:rFonts w:ascii="Helvetica" w:hAnsi="Helvetica"/>
        </w:rPr>
        <w:t>.</w:t>
      </w:r>
    </w:p>
    <w:p w14:paraId="5B7E53BE" w14:textId="77777777" w:rsidR="00CC5FDC" w:rsidRPr="00CC5FDC" w:rsidRDefault="00CC5FDC" w:rsidP="00CC5FDC">
      <w:pPr>
        <w:pStyle w:val="ListParagraph"/>
        <w:numPr>
          <w:ilvl w:val="0"/>
          <w:numId w:val="2"/>
        </w:num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 xml:space="preserve">A track or path should be defined with clear boundaries for the user to navigate around. </w:t>
      </w:r>
    </w:p>
    <w:p w14:paraId="185F7F09" w14:textId="77777777" w:rsidR="00CC5FDC" w:rsidRPr="00CC5FDC" w:rsidRDefault="00CC5FDC" w:rsidP="00CC5FDC">
      <w:pPr>
        <w:pStyle w:val="ListParagraph"/>
        <w:numPr>
          <w:ilvl w:val="0"/>
          <w:numId w:val="2"/>
        </w:num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>There should be a response to colliding with the boundaries (e.g. the vehicle bounces off or slows down).</w:t>
      </w:r>
    </w:p>
    <w:p w14:paraId="22993C09" w14:textId="77777777" w:rsidR="00CC5FDC" w:rsidRDefault="00CC5FDC" w:rsidP="00CC5FDC">
      <w:pPr>
        <w:pStyle w:val="ListParagraph"/>
        <w:numPr>
          <w:ilvl w:val="0"/>
          <w:numId w:val="2"/>
        </w:num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 xml:space="preserve">Collisions should be detected between the user and the other vehicles in the environment. </w:t>
      </w:r>
    </w:p>
    <w:p w14:paraId="6BA0EED9" w14:textId="6ABAB3CC" w:rsidR="00CC5FDC" w:rsidRPr="00CC5FDC" w:rsidRDefault="00CC5FDC" w:rsidP="00CC5FDC">
      <w:pPr>
        <w:pStyle w:val="ListParagraph"/>
        <w:numPr>
          <w:ilvl w:val="0"/>
          <w:numId w:val="2"/>
        </w:numPr>
        <w:spacing w:before="120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There should be another computer controlled vehicle or object which targets or chases the player to prevent them </w:t>
      </w:r>
      <w:r w:rsidR="005B6799">
        <w:rPr>
          <w:rFonts w:ascii="Helvetica" w:hAnsi="Helvetica"/>
        </w:rPr>
        <w:t xml:space="preserve">from </w:t>
      </w:r>
      <w:r>
        <w:rPr>
          <w:rFonts w:ascii="Helvetica" w:hAnsi="Helvetica"/>
        </w:rPr>
        <w:t xml:space="preserve">winning. </w:t>
      </w:r>
    </w:p>
    <w:p w14:paraId="17F7E2E9" w14:textId="77777777" w:rsidR="00CC5FDC" w:rsidRPr="00CC5FDC" w:rsidRDefault="00CC5FDC" w:rsidP="00CC5FDC">
      <w:p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ab/>
      </w:r>
      <w:r w:rsidRPr="00CC5FDC">
        <w:rPr>
          <w:rFonts w:ascii="Helvetica" w:hAnsi="Helvetica"/>
        </w:rPr>
        <w:tab/>
      </w:r>
      <w:r w:rsidRPr="00CC5FDC">
        <w:rPr>
          <w:rFonts w:ascii="Helvetica" w:hAnsi="Helvetica"/>
        </w:rPr>
        <w:tab/>
      </w:r>
      <w:r w:rsidRPr="00CC5FDC">
        <w:rPr>
          <w:rFonts w:ascii="Helvetica" w:hAnsi="Helvetica"/>
        </w:rPr>
        <w:tab/>
      </w:r>
    </w:p>
    <w:p w14:paraId="1BC8C3A9" w14:textId="4686B1FE" w:rsidR="00CC5FDC" w:rsidRDefault="00CC5FDC" w:rsidP="00CC5FDC">
      <w:pPr>
        <w:spacing w:before="120"/>
        <w:rPr>
          <w:rFonts w:ascii="Helvetica" w:hAnsi="Helvetica"/>
        </w:rPr>
      </w:pPr>
      <w:r w:rsidRPr="00CC5FDC">
        <w:rPr>
          <w:rFonts w:ascii="Helvetica" w:hAnsi="Helvetica"/>
        </w:rPr>
        <w:t>You may create windows using Win</w:t>
      </w:r>
      <w:r w:rsidR="00A65FFE">
        <w:rPr>
          <w:rFonts w:ascii="Helvetica" w:hAnsi="Helvetica"/>
        </w:rPr>
        <w:t>32, freeglut,</w:t>
      </w:r>
      <w:r w:rsidRPr="00CC5FDC">
        <w:rPr>
          <w:rFonts w:ascii="Helvetica" w:hAnsi="Helvetica"/>
        </w:rPr>
        <w:t xml:space="preserve"> GLFW or other suitable window managers (subject to approval).</w:t>
      </w:r>
    </w:p>
    <w:p w14:paraId="0006FB06" w14:textId="77777777" w:rsidR="00CC5FDC" w:rsidRDefault="00CC5FDC" w:rsidP="00CC5FDC">
      <w:pPr>
        <w:spacing w:before="120"/>
        <w:rPr>
          <w:rFonts w:ascii="Helvetica" w:hAnsi="Helvetica"/>
        </w:rPr>
      </w:pPr>
    </w:p>
    <w:p w14:paraId="26D8B361" w14:textId="77777777" w:rsidR="00AC2D13" w:rsidRPr="00704E1C" w:rsidRDefault="00AC2D13" w:rsidP="00D56857">
      <w:pPr>
        <w:spacing w:before="120"/>
        <w:rPr>
          <w:rFonts w:ascii="Helvetica" w:hAnsi="Helvetica"/>
          <w:b/>
          <w:sz w:val="28"/>
        </w:rPr>
      </w:pPr>
      <w:r w:rsidRPr="00704E1C">
        <w:rPr>
          <w:rFonts w:ascii="Helvetica" w:hAnsi="Helvetica"/>
          <w:b/>
          <w:sz w:val="28"/>
        </w:rPr>
        <w:t>Relationship to formative assessment</w:t>
      </w:r>
    </w:p>
    <w:p w14:paraId="62664B6E" w14:textId="77777777" w:rsidR="00AC2D13" w:rsidRDefault="00D229A3">
      <w:pPr>
        <w:rPr>
          <w:rFonts w:ascii="Helvetica" w:hAnsi="Helvetica"/>
        </w:rPr>
      </w:pPr>
      <w:r>
        <w:rPr>
          <w:rFonts w:ascii="Helvetica" w:hAnsi="Helvetica"/>
        </w:rPr>
        <w:t>During the lab sessions the teaching staff will provide feedback on you</w:t>
      </w:r>
      <w:r w:rsidR="00E111A0">
        <w:rPr>
          <w:rFonts w:ascii="Helvetica" w:hAnsi="Helvetica"/>
        </w:rPr>
        <w:t>r solution to help you progress with this assignment.</w:t>
      </w:r>
    </w:p>
    <w:p w14:paraId="0968B579" w14:textId="77777777" w:rsidR="00CC5FDC" w:rsidRPr="00704E1C" w:rsidRDefault="00CC5FDC">
      <w:pPr>
        <w:rPr>
          <w:rFonts w:ascii="Helvetica" w:hAnsi="Helvetica"/>
        </w:rPr>
      </w:pPr>
    </w:p>
    <w:p w14:paraId="110695C3" w14:textId="77777777" w:rsidR="00822FB6" w:rsidRPr="00704E1C" w:rsidRDefault="00F862DE" w:rsidP="00D56857">
      <w:pPr>
        <w:spacing w:before="120"/>
        <w:rPr>
          <w:rFonts w:ascii="Helvetica" w:hAnsi="Helvetica"/>
          <w:b/>
          <w:sz w:val="28"/>
        </w:rPr>
      </w:pPr>
      <w:r w:rsidRPr="00704E1C">
        <w:rPr>
          <w:rFonts w:ascii="Helvetica" w:hAnsi="Helvetica"/>
          <w:b/>
          <w:sz w:val="28"/>
        </w:rPr>
        <w:t>Deliverables</w:t>
      </w:r>
    </w:p>
    <w:p w14:paraId="44AC1329" w14:textId="77777777" w:rsidR="00E111A0" w:rsidRPr="00E111A0" w:rsidRDefault="00E111A0" w:rsidP="00E111A0">
      <w:pPr>
        <w:rPr>
          <w:rFonts w:ascii="Helvetica" w:hAnsi="Helvetica"/>
        </w:rPr>
      </w:pPr>
      <w:r w:rsidRPr="00E111A0">
        <w:rPr>
          <w:rFonts w:ascii="Helvetica" w:hAnsi="Helvetica"/>
        </w:rPr>
        <w:t>A full submission should include:</w:t>
      </w:r>
    </w:p>
    <w:p w14:paraId="1867E403" w14:textId="77777777" w:rsidR="007B06D6" w:rsidRDefault="00E111A0" w:rsidP="00E111A0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A</w:t>
      </w:r>
      <w:r w:rsidRPr="00E111A0">
        <w:rPr>
          <w:rFonts w:ascii="Helvetica" w:hAnsi="Helvetica"/>
        </w:rPr>
        <w:t xml:space="preserve"> zip file containing</w:t>
      </w:r>
      <w:r>
        <w:rPr>
          <w:rFonts w:ascii="Helvetica" w:hAnsi="Helvetica"/>
        </w:rPr>
        <w:t xml:space="preserve"> all the source code, textures and shaders </w:t>
      </w:r>
      <w:r w:rsidRPr="00E111A0">
        <w:rPr>
          <w:rFonts w:ascii="Helvetica" w:hAnsi="Helvetica"/>
        </w:rPr>
        <w:t>required to compile and run the project.</w:t>
      </w:r>
    </w:p>
    <w:p w14:paraId="64A311F1" w14:textId="77777777" w:rsidR="00E111A0" w:rsidRDefault="00E111A0" w:rsidP="00E111A0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A short user manual explaining the controls.</w:t>
      </w:r>
    </w:p>
    <w:p w14:paraId="171B0E44" w14:textId="77777777" w:rsidR="00301AEC" w:rsidRDefault="00301AEC">
      <w:pPr>
        <w:rPr>
          <w:rFonts w:ascii="Helvetica" w:hAnsi="Helvetica"/>
        </w:rPr>
      </w:pPr>
    </w:p>
    <w:p w14:paraId="22D9B135" w14:textId="6C6C31AD" w:rsidR="00CC5FDC" w:rsidRDefault="00E111A0">
      <w:pPr>
        <w:rPr>
          <w:rFonts w:ascii="Helvetica" w:hAnsi="Helvetica"/>
          <w:i/>
        </w:rPr>
      </w:pPr>
      <w:r w:rsidRPr="00526E5C">
        <w:rPr>
          <w:rFonts w:ascii="Helvetica" w:hAnsi="Helvetica"/>
        </w:rPr>
        <w:t>Demonstrations will also take place using MS Teams where you can demonstrate the features of your solution and the markers will ask you questions about it.</w:t>
      </w:r>
      <w:r w:rsidR="00E37F0E" w:rsidRPr="00526E5C">
        <w:rPr>
          <w:rFonts w:ascii="Helvetica" w:hAnsi="Helvetica"/>
        </w:rPr>
        <w:t xml:space="preserve"> </w:t>
      </w:r>
      <w:r w:rsidR="00E37F0E" w:rsidRPr="00526E5C">
        <w:rPr>
          <w:rFonts w:ascii="Helvetica" w:hAnsi="Helvetica"/>
          <w:i/>
        </w:rPr>
        <w:t>Demonstra</w:t>
      </w:r>
      <w:r w:rsidR="003B3C2F" w:rsidRPr="00526E5C">
        <w:rPr>
          <w:rFonts w:ascii="Helvetica" w:hAnsi="Helvetica"/>
          <w:i/>
        </w:rPr>
        <w:t>tions will take place in Week 10</w:t>
      </w:r>
      <w:r w:rsidR="00301AEC">
        <w:rPr>
          <w:rFonts w:ascii="Helvetica" w:hAnsi="Helvetica"/>
          <w:i/>
        </w:rPr>
        <w:t xml:space="preserve">. </w:t>
      </w:r>
      <w:r w:rsidR="00A65FFE">
        <w:rPr>
          <w:rFonts w:ascii="Helvetica" w:hAnsi="Helvetica"/>
          <w:i/>
        </w:rPr>
        <w:t>(</w:t>
      </w:r>
      <w:r w:rsidR="00301AEC">
        <w:rPr>
          <w:rFonts w:ascii="Helvetica" w:hAnsi="Helvetica"/>
          <w:i/>
        </w:rPr>
        <w:t>Times to be allocated in Week 8</w:t>
      </w:r>
      <w:r w:rsidR="00A65FFE">
        <w:rPr>
          <w:rFonts w:ascii="Helvetica" w:hAnsi="Helvetica"/>
          <w:i/>
        </w:rPr>
        <w:t>)</w:t>
      </w:r>
    </w:p>
    <w:p w14:paraId="6A9F280D" w14:textId="77777777" w:rsidR="00301AEC" w:rsidRPr="00704E1C" w:rsidRDefault="00301AEC">
      <w:pPr>
        <w:rPr>
          <w:rFonts w:ascii="Helvetica" w:hAnsi="Helvetica"/>
        </w:rPr>
      </w:pPr>
    </w:p>
    <w:p w14:paraId="146FF421" w14:textId="77777777" w:rsidR="000144AF" w:rsidRPr="00704E1C" w:rsidRDefault="000144AF" w:rsidP="00D56857">
      <w:pPr>
        <w:spacing w:before="120"/>
        <w:rPr>
          <w:rFonts w:ascii="Helvetica" w:hAnsi="Helvetica"/>
          <w:b/>
          <w:sz w:val="28"/>
        </w:rPr>
      </w:pPr>
      <w:r w:rsidRPr="00704E1C">
        <w:rPr>
          <w:rFonts w:ascii="Helvetica" w:hAnsi="Helvetica"/>
          <w:b/>
          <w:sz w:val="28"/>
        </w:rPr>
        <w:t>Resources</w:t>
      </w:r>
    </w:p>
    <w:p w14:paraId="25F56078" w14:textId="77777777" w:rsidR="00CC5FDC" w:rsidRDefault="00F60746">
      <w:pPr>
        <w:rPr>
          <w:rFonts w:ascii="Helvetica" w:hAnsi="Helvetica"/>
        </w:rPr>
      </w:pPr>
      <w:r>
        <w:rPr>
          <w:rFonts w:ascii="Helvetica" w:hAnsi="Helvetica"/>
        </w:rPr>
        <w:t>You may use any code samples posted on the module’s blackboard site. The following are also useful resources.</w:t>
      </w:r>
    </w:p>
    <w:p w14:paraId="5182A433" w14:textId="77777777" w:rsidR="00F60746" w:rsidRPr="00F60746" w:rsidRDefault="00F60746" w:rsidP="00F60746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60746">
        <w:rPr>
          <w:rFonts w:ascii="Helvetica" w:hAnsi="Helvetica"/>
        </w:rPr>
        <w:t>OpenGL Programming Guide: The Official Guide to Learning OpenGL, Version 4.5</w:t>
      </w:r>
    </w:p>
    <w:p w14:paraId="1BE212BE" w14:textId="77777777" w:rsidR="00F60746" w:rsidRPr="00F60746" w:rsidRDefault="00234D5A" w:rsidP="00F60746">
      <w:pPr>
        <w:pStyle w:val="ListParagraph"/>
        <w:numPr>
          <w:ilvl w:val="0"/>
          <w:numId w:val="4"/>
        </w:numPr>
        <w:rPr>
          <w:rFonts w:ascii="Helvetica" w:hAnsi="Helvetica"/>
        </w:rPr>
      </w:pPr>
      <w:hyperlink r:id="rId9" w:history="1">
        <w:r w:rsidR="00F60746" w:rsidRPr="00815A68">
          <w:rPr>
            <w:rStyle w:val="Hyperlink"/>
            <w:rFonts w:ascii="Helvetica" w:hAnsi="Helvetica"/>
          </w:rPr>
          <w:t>https://www.khronos.org/opengl/wiki/Getting_Started</w:t>
        </w:r>
      </w:hyperlink>
      <w:r w:rsidR="00F60746">
        <w:rPr>
          <w:rFonts w:ascii="Helvetica" w:hAnsi="Helvetica"/>
        </w:rPr>
        <w:t xml:space="preserve"> </w:t>
      </w:r>
    </w:p>
    <w:p w14:paraId="4AF5D12C" w14:textId="77777777" w:rsidR="00F60746" w:rsidRPr="00F60746" w:rsidRDefault="00234D5A" w:rsidP="00F60746">
      <w:pPr>
        <w:pStyle w:val="ListParagraph"/>
        <w:numPr>
          <w:ilvl w:val="0"/>
          <w:numId w:val="4"/>
        </w:numPr>
        <w:rPr>
          <w:rFonts w:ascii="Helvetica" w:hAnsi="Helvetica"/>
        </w:rPr>
      </w:pPr>
      <w:hyperlink r:id="rId10" w:history="1">
        <w:r w:rsidR="00F60746" w:rsidRPr="00815A68">
          <w:rPr>
            <w:rStyle w:val="Hyperlink"/>
            <w:rFonts w:ascii="Helvetica" w:hAnsi="Helvetica"/>
          </w:rPr>
          <w:t>www.opengl.org</w:t>
        </w:r>
      </w:hyperlink>
      <w:r w:rsidR="00F60746">
        <w:rPr>
          <w:rFonts w:ascii="Helvetica" w:hAnsi="Helvetica"/>
        </w:rPr>
        <w:t xml:space="preserve"> </w:t>
      </w:r>
    </w:p>
    <w:p w14:paraId="53667022" w14:textId="77777777" w:rsidR="00F60746" w:rsidRPr="00F60746" w:rsidRDefault="00234D5A" w:rsidP="00F60746">
      <w:pPr>
        <w:pStyle w:val="ListParagraph"/>
        <w:numPr>
          <w:ilvl w:val="0"/>
          <w:numId w:val="4"/>
        </w:numPr>
        <w:rPr>
          <w:rFonts w:ascii="Helvetica" w:hAnsi="Helvetica"/>
        </w:rPr>
      </w:pPr>
      <w:hyperlink r:id="rId11" w:history="1">
        <w:r w:rsidR="00F60746" w:rsidRPr="00815A68">
          <w:rPr>
            <w:rStyle w:val="Hyperlink"/>
            <w:rFonts w:ascii="Helvetica" w:hAnsi="Helvetica"/>
          </w:rPr>
          <w:t>https://learnopengl.com/</w:t>
        </w:r>
      </w:hyperlink>
      <w:r w:rsidR="00F60746">
        <w:rPr>
          <w:rFonts w:ascii="Helvetica" w:hAnsi="Helvetica"/>
        </w:rPr>
        <w:t xml:space="preserve"> </w:t>
      </w:r>
      <w:r w:rsidR="00F60746" w:rsidRPr="00F60746">
        <w:rPr>
          <w:rFonts w:ascii="Helvetica" w:hAnsi="Helvetica"/>
        </w:rPr>
        <w:t xml:space="preserve"> </w:t>
      </w:r>
      <w:r w:rsidR="00F60746">
        <w:rPr>
          <w:rFonts w:ascii="Helvetica" w:hAnsi="Helvetica"/>
        </w:rPr>
        <w:t xml:space="preserve"> </w:t>
      </w:r>
    </w:p>
    <w:p w14:paraId="1BE89874" w14:textId="77777777" w:rsidR="00F60746" w:rsidRPr="00F60746" w:rsidRDefault="00234D5A" w:rsidP="00F60746">
      <w:pPr>
        <w:pStyle w:val="ListParagraph"/>
        <w:numPr>
          <w:ilvl w:val="0"/>
          <w:numId w:val="4"/>
        </w:numPr>
        <w:rPr>
          <w:rFonts w:ascii="Helvetica" w:hAnsi="Helvetica"/>
        </w:rPr>
      </w:pPr>
      <w:hyperlink r:id="rId12" w:history="1">
        <w:r w:rsidR="00F60746" w:rsidRPr="00815A68">
          <w:rPr>
            <w:rStyle w:val="Hyperlink"/>
            <w:rFonts w:ascii="Helvetica" w:hAnsi="Helvetica"/>
          </w:rPr>
          <w:t>www.Opengl-tutorial.org</w:t>
        </w:r>
      </w:hyperlink>
      <w:r w:rsidR="00F60746">
        <w:rPr>
          <w:rFonts w:ascii="Helvetica" w:hAnsi="Helvetica"/>
        </w:rPr>
        <w:t xml:space="preserve"> </w:t>
      </w:r>
    </w:p>
    <w:p w14:paraId="452D5449" w14:textId="77777777" w:rsidR="00F60746" w:rsidRPr="00704E1C" w:rsidRDefault="00F60746">
      <w:pPr>
        <w:rPr>
          <w:rFonts w:ascii="Helvetica" w:hAnsi="Helvetica"/>
        </w:rPr>
      </w:pPr>
    </w:p>
    <w:p w14:paraId="77074C8F" w14:textId="77777777" w:rsidR="007B06D6" w:rsidRDefault="007B06D6" w:rsidP="00D56857">
      <w:pPr>
        <w:spacing w:before="120"/>
        <w:rPr>
          <w:rFonts w:ascii="Helvetica" w:hAnsi="Helvetica"/>
          <w:b/>
          <w:sz w:val="28"/>
        </w:rPr>
      </w:pPr>
      <w:r w:rsidRPr="00704E1C">
        <w:rPr>
          <w:rFonts w:ascii="Helvetica" w:hAnsi="Helvetica"/>
          <w:b/>
          <w:sz w:val="28"/>
        </w:rPr>
        <w:t>Marking scheme</w:t>
      </w:r>
    </w:p>
    <w:p w14:paraId="6E10F432" w14:textId="77777777" w:rsidR="00F60746" w:rsidRPr="00F60746" w:rsidRDefault="00F60746" w:rsidP="00D56857">
      <w:pPr>
        <w:spacing w:before="120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The following topics will be used when marking the solution. </w:t>
      </w:r>
    </w:p>
    <w:p w14:paraId="1B7511E2" w14:textId="77777777" w:rsidR="00E111A0" w:rsidRPr="00F60746" w:rsidRDefault="00E111A0" w:rsidP="00F60746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60746">
        <w:rPr>
          <w:rFonts w:ascii="Helvetica" w:hAnsi="Helvetica"/>
        </w:rPr>
        <w:t>Game Design (Objective, UI).</w:t>
      </w:r>
    </w:p>
    <w:p w14:paraId="753BDE58" w14:textId="77777777" w:rsidR="00F60746" w:rsidRPr="00F60746" w:rsidRDefault="00F60746" w:rsidP="00F60746">
      <w:pPr>
        <w:pStyle w:val="ListParagraph"/>
        <w:rPr>
          <w:rFonts w:ascii="Helvetica" w:hAnsi="Helvetica"/>
        </w:rPr>
      </w:pPr>
    </w:p>
    <w:p w14:paraId="14CDCE9B" w14:textId="77777777" w:rsidR="00F60746" w:rsidRDefault="00E111A0" w:rsidP="00E111A0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60746">
        <w:rPr>
          <w:rFonts w:ascii="Helvetica" w:hAnsi="Helvetica"/>
        </w:rPr>
        <w:t xml:space="preserve">Motion of the user controlled vehicle &amp; its interaction with </w:t>
      </w:r>
    </w:p>
    <w:p w14:paraId="367BD4DE" w14:textId="77777777" w:rsidR="00E111A0" w:rsidRDefault="00F60746" w:rsidP="00F60746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</w:t>
      </w:r>
      <w:r w:rsidR="00E111A0" w:rsidRPr="00F60746">
        <w:rPr>
          <w:rFonts w:ascii="Helvetica" w:hAnsi="Helvetica"/>
        </w:rPr>
        <w:t>the boundaries of the tracks/channels in the game environment.</w:t>
      </w:r>
    </w:p>
    <w:p w14:paraId="47A22A34" w14:textId="77777777" w:rsidR="00F60746" w:rsidRPr="00F60746" w:rsidRDefault="00F60746" w:rsidP="00F60746">
      <w:pPr>
        <w:rPr>
          <w:rFonts w:ascii="Helvetica" w:hAnsi="Helvetica"/>
        </w:rPr>
      </w:pPr>
    </w:p>
    <w:p w14:paraId="3339F9C3" w14:textId="77777777" w:rsidR="00E111A0" w:rsidRPr="00F60746" w:rsidRDefault="00E111A0" w:rsidP="00F60746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60746">
        <w:rPr>
          <w:rFonts w:ascii="Helvetica" w:hAnsi="Helvetica"/>
        </w:rPr>
        <w:t>Collision detection &amp; Response between the objects in the environment.</w:t>
      </w:r>
    </w:p>
    <w:p w14:paraId="522F84C2" w14:textId="77777777" w:rsidR="00F60746" w:rsidRPr="00F60746" w:rsidRDefault="00F60746" w:rsidP="00F60746">
      <w:pPr>
        <w:pStyle w:val="ListParagraph"/>
        <w:rPr>
          <w:rFonts w:ascii="Helvetica" w:hAnsi="Helvetica"/>
        </w:rPr>
      </w:pPr>
    </w:p>
    <w:p w14:paraId="0404D4EE" w14:textId="77777777" w:rsidR="00E111A0" w:rsidRPr="00F60746" w:rsidRDefault="00E111A0" w:rsidP="00F60746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60746">
        <w:rPr>
          <w:rFonts w:ascii="Helvetica" w:hAnsi="Helvetica"/>
        </w:rPr>
        <w:t>Computer Controlled objects and their movements</w:t>
      </w:r>
    </w:p>
    <w:p w14:paraId="486968C1" w14:textId="77777777" w:rsidR="00F60746" w:rsidRPr="00F60746" w:rsidRDefault="00F60746" w:rsidP="00F60746">
      <w:pPr>
        <w:rPr>
          <w:rFonts w:ascii="Helvetica" w:hAnsi="Helvetica"/>
        </w:rPr>
      </w:pPr>
    </w:p>
    <w:p w14:paraId="0EE49A18" w14:textId="77777777" w:rsidR="00F60746" w:rsidRDefault="00E111A0" w:rsidP="00F60746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60746">
        <w:rPr>
          <w:rFonts w:ascii="Helvetica" w:hAnsi="Helvetica"/>
        </w:rPr>
        <w:t>Graphical Quality of the environment (textures, sprites, background).</w:t>
      </w:r>
    </w:p>
    <w:p w14:paraId="72F8465C" w14:textId="77777777" w:rsidR="00F60746" w:rsidRPr="00F60746" w:rsidRDefault="00F60746" w:rsidP="00F60746">
      <w:pPr>
        <w:pStyle w:val="ListParagraph"/>
        <w:rPr>
          <w:rFonts w:ascii="Helvetica" w:hAnsi="Helvetica"/>
        </w:rPr>
      </w:pPr>
    </w:p>
    <w:p w14:paraId="39B027BD" w14:textId="18ACCEA7" w:rsidR="00F60746" w:rsidRDefault="00F60746" w:rsidP="00F60746">
      <w:pPr>
        <w:rPr>
          <w:rFonts w:ascii="Helvetica" w:hAnsi="Helvetica"/>
        </w:rPr>
      </w:pPr>
      <w:r>
        <w:rPr>
          <w:rFonts w:ascii="Helvetica" w:hAnsi="Helvetica"/>
        </w:rPr>
        <w:t>The next page shows the marksheet that will be used for the assignment.</w:t>
      </w:r>
    </w:p>
    <w:p w14:paraId="38809EAE" w14:textId="77777777" w:rsidR="00AC35FE" w:rsidRDefault="00AC35FE" w:rsidP="00F60746">
      <w:pPr>
        <w:rPr>
          <w:rFonts w:ascii="Helvetica" w:hAnsi="Helvetica"/>
        </w:rPr>
      </w:pPr>
    </w:p>
    <w:p w14:paraId="35F1624A" w14:textId="77777777" w:rsidR="00F60746" w:rsidRPr="0087023C" w:rsidRDefault="00F60746" w:rsidP="00F6074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CMP-5010B</w:t>
      </w:r>
      <w:r w:rsidRPr="0087023C">
        <w:rPr>
          <w:sz w:val="28"/>
          <w:szCs w:val="28"/>
          <w:u w:val="single"/>
        </w:rPr>
        <w:t xml:space="preserve"> – Computer Graphics I: Coursework Demo</w:t>
      </w:r>
    </w:p>
    <w:p w14:paraId="0854888D" w14:textId="77777777" w:rsidR="00F60746" w:rsidRDefault="00F60746" w:rsidP="00F6074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41AD" wp14:editId="52AA699B">
                <wp:simplePos x="0" y="0"/>
                <wp:positionH relativeFrom="column">
                  <wp:posOffset>3190875</wp:posOffset>
                </wp:positionH>
                <wp:positionV relativeFrom="paragraph">
                  <wp:posOffset>90805</wp:posOffset>
                </wp:positionV>
                <wp:extent cx="2800350" cy="2171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171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90271" id="Rectangle 3" o:spid="_x0000_s1026" style="position:absolute;margin-left:251.25pt;margin-top:7.15pt;width:220.5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" filled="f" strokecolor="#1f3763 [1604]" strokeweight="1pt"/>
            </w:pict>
          </mc:Fallback>
        </mc:AlternateContent>
      </w:r>
    </w:p>
    <w:p w14:paraId="2E0750A1" w14:textId="77777777" w:rsidR="00F60746" w:rsidRDefault="00F60746" w:rsidP="00F60746">
      <w:pPr>
        <w:rPr>
          <w:sz w:val="28"/>
          <w:szCs w:val="28"/>
        </w:rPr>
      </w:pPr>
      <w:r w:rsidRPr="00776E45">
        <w:rPr>
          <w:sz w:val="28"/>
          <w:szCs w:val="28"/>
        </w:rPr>
        <w:t>Student ID:</w:t>
      </w:r>
      <w:r w:rsidRPr="00776E45">
        <w:rPr>
          <w:sz w:val="28"/>
          <w:szCs w:val="28"/>
        </w:rPr>
        <w:tab/>
      </w:r>
      <w:r w:rsidRPr="00776E45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AD0E4C" w14:textId="77777777" w:rsidR="00F60746" w:rsidRDefault="00F60746" w:rsidP="00F60746">
      <w:pPr>
        <w:rPr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23E64" wp14:editId="61406F6C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2171700" cy="1514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889D6" w14:textId="77777777" w:rsidR="00F60746" w:rsidRDefault="00F60746" w:rsidP="00F60746">
                            <w:r>
                              <w:t>Place small screenshot of game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9555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5pt;margin-top:7.95pt;width:171pt;height:1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" filled="f" stroked="f" strokeweight=".5pt">
                <v:textbox>
                  <w:txbxContent>
                    <w:p w:rsidR="00F60746" w:rsidRDefault="00F60746" w:rsidP="00F60746">
                      <w:r>
                        <w:t>Place small screenshot of game here!</w:t>
                      </w:r>
                    </w:p>
                  </w:txbxContent>
                </v:textbox>
              </v:shape>
            </w:pict>
          </mc:Fallback>
        </mc:AlternateContent>
      </w:r>
    </w:p>
    <w:p w14:paraId="2F0A6356" w14:textId="77777777" w:rsidR="00F60746" w:rsidRDefault="00F60746" w:rsidP="00F60746">
      <w:pPr>
        <w:rPr>
          <w:sz w:val="28"/>
          <w:szCs w:val="28"/>
        </w:rPr>
      </w:pPr>
      <w:r w:rsidRPr="00776E45">
        <w:rPr>
          <w:sz w:val="28"/>
          <w:szCs w:val="28"/>
        </w:rPr>
        <w:t>Student Name:</w:t>
      </w:r>
    </w:p>
    <w:p w14:paraId="3C919908" w14:textId="77777777" w:rsidR="00F60746" w:rsidRPr="00776E45" w:rsidRDefault="00F60746" w:rsidP="00F60746">
      <w:pPr>
        <w:rPr>
          <w:sz w:val="28"/>
          <w:szCs w:val="28"/>
        </w:rPr>
      </w:pPr>
    </w:p>
    <w:p w14:paraId="38A8A9FD" w14:textId="77777777" w:rsidR="00F60746" w:rsidRDefault="00F60746" w:rsidP="00F60746">
      <w:pPr>
        <w:rPr>
          <w:sz w:val="28"/>
          <w:szCs w:val="28"/>
        </w:rPr>
      </w:pPr>
      <w:r w:rsidRPr="00776E45">
        <w:rPr>
          <w:sz w:val="28"/>
          <w:szCs w:val="28"/>
        </w:rPr>
        <w:t>Marker:</w:t>
      </w:r>
    </w:p>
    <w:p w14:paraId="398E1FD5" w14:textId="77777777" w:rsidR="00F60746" w:rsidRPr="00776E45" w:rsidRDefault="00F60746" w:rsidP="00F60746">
      <w:pPr>
        <w:rPr>
          <w:sz w:val="28"/>
          <w:szCs w:val="28"/>
        </w:rPr>
      </w:pPr>
    </w:p>
    <w:p w14:paraId="1C680ED0" w14:textId="77777777" w:rsidR="00F60746" w:rsidRDefault="00F60746" w:rsidP="00F60746">
      <w:pPr>
        <w:rPr>
          <w:sz w:val="28"/>
          <w:szCs w:val="28"/>
        </w:rPr>
      </w:pPr>
      <w:r w:rsidRPr="00776E45">
        <w:rPr>
          <w:sz w:val="28"/>
          <w:szCs w:val="28"/>
        </w:rPr>
        <w:t>Date:</w:t>
      </w:r>
    </w:p>
    <w:p w14:paraId="5F0D12A2" w14:textId="77777777" w:rsidR="00F60746" w:rsidRDefault="00F60746" w:rsidP="00F60746">
      <w:pPr>
        <w:rPr>
          <w:sz w:val="28"/>
          <w:szCs w:val="28"/>
        </w:rPr>
      </w:pPr>
    </w:p>
    <w:p w14:paraId="1390BF39" w14:textId="77777777" w:rsidR="00F60746" w:rsidRPr="00776E45" w:rsidRDefault="00F60746" w:rsidP="00F60746">
      <w:pPr>
        <w:rPr>
          <w:sz w:val="28"/>
          <w:szCs w:val="28"/>
        </w:rPr>
      </w:pPr>
      <w:r>
        <w:rPr>
          <w:sz w:val="28"/>
          <w:szCs w:val="28"/>
        </w:rPr>
        <w:t>TITLE:</w:t>
      </w:r>
    </w:p>
    <w:p w14:paraId="3304B68A" w14:textId="77777777" w:rsidR="00F60746" w:rsidRDefault="00F60746" w:rsidP="00F60746"/>
    <w:p w14:paraId="56DB94E3" w14:textId="77777777" w:rsidR="00F60746" w:rsidRPr="00776E45" w:rsidRDefault="00F60746" w:rsidP="00F60746"/>
    <w:p w14:paraId="40EBB09E" w14:textId="77777777" w:rsidR="00F60746" w:rsidRDefault="00F60746" w:rsidP="00F60746">
      <w:r>
        <w:t xml:space="preserve">I. </w:t>
      </w:r>
      <w:r w:rsidRPr="00564B33">
        <w:rPr>
          <w:b/>
          <w:bCs/>
        </w:rPr>
        <w:t xml:space="preserve">Essential </w:t>
      </w:r>
      <w:r>
        <w:t>features of the game:</w:t>
      </w:r>
    </w:p>
    <w:p w14:paraId="2CE3634F" w14:textId="77777777" w:rsidR="00F60746" w:rsidRDefault="00F60746" w:rsidP="00F60746"/>
    <w:p w14:paraId="2A65933C" w14:textId="279F1BA4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>The game has a clear starting position</w:t>
      </w:r>
      <w:r>
        <w:tab/>
      </w:r>
      <w:r>
        <w:tab/>
      </w:r>
      <w:r>
        <w:tab/>
      </w:r>
      <w:r>
        <w:tab/>
      </w:r>
      <w:r>
        <w:tab/>
      </w:r>
      <w:r w:rsidR="003B07A0">
        <w:tab/>
      </w:r>
      <w:r w:rsidRPr="00D36906">
        <w:rPr>
          <w:b/>
          <w:sz w:val="34"/>
        </w:rPr>
        <w:sym w:font="Wingdings 2" w:char="F0A3"/>
      </w:r>
    </w:p>
    <w:p w14:paraId="15CE2DDB" w14:textId="1DF418AE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>The user’s controls are clearly stated.</w:t>
      </w:r>
      <w:r>
        <w:tab/>
      </w:r>
      <w:r>
        <w:tab/>
      </w:r>
      <w:r>
        <w:tab/>
      </w:r>
      <w:r>
        <w:tab/>
      </w:r>
      <w:r>
        <w:tab/>
      </w:r>
      <w:r w:rsidR="003B07A0">
        <w:tab/>
      </w:r>
      <w:r w:rsidRPr="00D36906">
        <w:rPr>
          <w:b/>
          <w:sz w:val="34"/>
        </w:rPr>
        <w:sym w:font="Wingdings 2" w:char="F0A3"/>
      </w:r>
    </w:p>
    <w:p w14:paraId="21C1E1DC" w14:textId="3863843B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 xml:space="preserve">There is a clear objective.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07A0">
        <w:tab/>
      </w:r>
      <w:r w:rsidRPr="00D36906">
        <w:rPr>
          <w:b/>
          <w:sz w:val="34"/>
        </w:rPr>
        <w:sym w:font="Wingdings 2" w:char="F0A3"/>
      </w:r>
    </w:p>
    <w:p w14:paraId="26026A59" w14:textId="5CD4AE0A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>A method of tracking who wins is present.</w:t>
      </w:r>
      <w:r>
        <w:tab/>
      </w:r>
      <w:r>
        <w:tab/>
      </w:r>
      <w:r w:rsidRPr="00D36906">
        <w:rPr>
          <w:b/>
          <w:sz w:val="34"/>
        </w:rPr>
        <w:t xml:space="preserve"> </w:t>
      </w:r>
      <w:r>
        <w:rPr>
          <w:b/>
          <w:sz w:val="34"/>
        </w:rPr>
        <w:tab/>
      </w:r>
      <w:r>
        <w:rPr>
          <w:b/>
          <w:sz w:val="34"/>
        </w:rPr>
        <w:tab/>
      </w:r>
      <w:r w:rsidR="003B07A0">
        <w:rPr>
          <w:b/>
          <w:sz w:val="34"/>
        </w:rPr>
        <w:tab/>
      </w:r>
      <w:r w:rsidRPr="00D36906">
        <w:rPr>
          <w:b/>
          <w:sz w:val="34"/>
        </w:rPr>
        <w:sym w:font="Wingdings 2" w:char="F0A3"/>
      </w:r>
    </w:p>
    <w:p w14:paraId="45B69F5D" w14:textId="686ABDB9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>The window scrolls horizontally and vertically.</w:t>
      </w:r>
      <w:r>
        <w:tab/>
      </w:r>
      <w:r>
        <w:tab/>
      </w:r>
      <w:r>
        <w:tab/>
      </w:r>
      <w:r>
        <w:tab/>
      </w:r>
      <w:r w:rsidR="003B07A0">
        <w:tab/>
      </w:r>
      <w:r w:rsidR="00A65FFE" w:rsidRPr="00D36906">
        <w:rPr>
          <w:b/>
          <w:sz w:val="34"/>
        </w:rPr>
        <w:sym w:font="Wingdings 2" w:char="F0A3"/>
      </w:r>
    </w:p>
    <w:p w14:paraId="0A0C941F" w14:textId="56B66E95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 xml:space="preserve">A track or path should be defined with clear boundaries for the user   </w:t>
      </w:r>
      <w:r w:rsidR="003B07A0">
        <w:tab/>
      </w:r>
      <w:r w:rsidRPr="00D36906">
        <w:rPr>
          <w:b/>
          <w:sz w:val="34"/>
        </w:rPr>
        <w:sym w:font="Wingdings 2" w:char="F0A3"/>
      </w:r>
    </w:p>
    <w:p w14:paraId="1F9B1ADE" w14:textId="77777777" w:rsidR="00F60746" w:rsidRDefault="00F60746" w:rsidP="00F60746">
      <w:pPr>
        <w:pStyle w:val="ListParagraph"/>
        <w:ind w:left="426" w:right="226"/>
      </w:pPr>
      <w:r>
        <w:t xml:space="preserve">to navigate around. </w:t>
      </w:r>
    </w:p>
    <w:p w14:paraId="1C627391" w14:textId="68B9DE27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 xml:space="preserve">There should be a response to colliding with the boundaries (e.g. the  </w:t>
      </w:r>
      <w:r w:rsidR="003B07A0">
        <w:tab/>
      </w:r>
      <w:r w:rsidRPr="00D36906">
        <w:rPr>
          <w:b/>
          <w:sz w:val="34"/>
        </w:rPr>
        <w:sym w:font="Wingdings 2" w:char="F0A3"/>
      </w:r>
    </w:p>
    <w:p w14:paraId="07F84F01" w14:textId="77777777" w:rsidR="00F60746" w:rsidRDefault="00F60746" w:rsidP="00F60746">
      <w:pPr>
        <w:pStyle w:val="ListParagraph"/>
        <w:ind w:left="426" w:right="226"/>
      </w:pPr>
      <w:r>
        <w:t>vehicle bounces off or slows down).</w:t>
      </w:r>
    </w:p>
    <w:p w14:paraId="5BFB9E39" w14:textId="3D8C5E27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 xml:space="preserve">There should be at least one other vehicle or object that </w:t>
      </w:r>
      <w:r>
        <w:tab/>
      </w:r>
      <w:r>
        <w:tab/>
        <w:t xml:space="preserve">   </w:t>
      </w:r>
      <w:r w:rsidR="003B07A0">
        <w:tab/>
      </w:r>
      <w:r w:rsidRPr="00D36906">
        <w:rPr>
          <w:b/>
          <w:sz w:val="34"/>
        </w:rPr>
        <w:sym w:font="Wingdings 2" w:char="F0A3"/>
      </w:r>
    </w:p>
    <w:p w14:paraId="5EF1C7C6" w14:textId="0AA99AAA" w:rsidR="00F60746" w:rsidRDefault="00F60746" w:rsidP="00F60746">
      <w:pPr>
        <w:pStyle w:val="ListParagraph"/>
        <w:ind w:left="426" w:right="226"/>
      </w:pPr>
      <w:r>
        <w:t xml:space="preserve">prevents the user </w:t>
      </w:r>
      <w:r w:rsidR="003B07A0">
        <w:t xml:space="preserve">from </w:t>
      </w:r>
      <w:r>
        <w:t xml:space="preserve">winning </w:t>
      </w:r>
    </w:p>
    <w:p w14:paraId="7C89D350" w14:textId="4D04CBCB" w:rsidR="00F60746" w:rsidRDefault="00F60746" w:rsidP="00F60746">
      <w:pPr>
        <w:pStyle w:val="ListParagraph"/>
        <w:numPr>
          <w:ilvl w:val="0"/>
          <w:numId w:val="8"/>
        </w:numPr>
        <w:ind w:left="426" w:right="226" w:hanging="426"/>
      </w:pPr>
      <w:r>
        <w:t xml:space="preserve">Collisions should be detected between the user and the other vehicles  </w:t>
      </w:r>
      <w:r w:rsidR="003B07A0">
        <w:tab/>
      </w:r>
      <w:r w:rsidRPr="00D36906">
        <w:rPr>
          <w:b/>
          <w:sz w:val="34"/>
        </w:rPr>
        <w:sym w:font="Wingdings 2" w:char="F0A3"/>
      </w:r>
    </w:p>
    <w:p w14:paraId="4E7CA2D7" w14:textId="77777777" w:rsidR="00F60746" w:rsidRDefault="00F60746" w:rsidP="00F60746">
      <w:pPr>
        <w:pStyle w:val="ListParagraph"/>
        <w:ind w:left="426" w:right="226"/>
      </w:pPr>
      <w:r>
        <w:t>in the environment.</w:t>
      </w:r>
    </w:p>
    <w:p w14:paraId="1E7FF8D6" w14:textId="77777777" w:rsidR="00F60746" w:rsidRDefault="00F60746" w:rsidP="00F60746"/>
    <w:p w14:paraId="2E79DE58" w14:textId="77777777" w:rsidR="00F60746" w:rsidRDefault="00F60746" w:rsidP="00F60746">
      <w:pPr>
        <w:pStyle w:val="ListParagraph"/>
      </w:pPr>
    </w:p>
    <w:p w14:paraId="14539D14" w14:textId="77777777" w:rsidR="00F60746" w:rsidRDefault="00F60746" w:rsidP="00F60746">
      <w:pPr>
        <w:pStyle w:val="ListParagraph"/>
        <w:ind w:left="0"/>
      </w:pPr>
      <w:r>
        <w:t>BRIEF DESCRIPTION and COMMENTS:</w:t>
      </w:r>
    </w:p>
    <w:p w14:paraId="66BDCA33" w14:textId="77777777" w:rsidR="00F60746" w:rsidRDefault="00F60746" w:rsidP="00F60746">
      <w:pPr>
        <w:pStyle w:val="ListParagraph"/>
      </w:pPr>
    </w:p>
    <w:p w14:paraId="1A0300BD" w14:textId="77777777" w:rsidR="00F60746" w:rsidRDefault="00F60746" w:rsidP="00F60746">
      <w:pPr>
        <w:pStyle w:val="ListParagraph"/>
      </w:pPr>
    </w:p>
    <w:p w14:paraId="00400FF5" w14:textId="77777777" w:rsidR="00F60746" w:rsidRDefault="00F60746" w:rsidP="00F60746">
      <w:pPr>
        <w:pStyle w:val="ListParagraph"/>
      </w:pPr>
    </w:p>
    <w:p w14:paraId="34B0CD72" w14:textId="77777777" w:rsidR="00F60746" w:rsidRDefault="00F60746" w:rsidP="00F60746">
      <w:pPr>
        <w:pStyle w:val="ListParagraph"/>
      </w:pPr>
    </w:p>
    <w:p w14:paraId="7DC66507" w14:textId="77777777" w:rsidR="00F60746" w:rsidRDefault="00F60746" w:rsidP="00F60746">
      <w:pPr>
        <w:pStyle w:val="ListParagraph"/>
      </w:pPr>
    </w:p>
    <w:p w14:paraId="3F1ECB3C" w14:textId="77777777" w:rsidR="00F60746" w:rsidRDefault="00F60746" w:rsidP="00F60746">
      <w:pPr>
        <w:pStyle w:val="ListParagraph"/>
      </w:pPr>
    </w:p>
    <w:p w14:paraId="1B6782DB" w14:textId="77777777" w:rsidR="00F60746" w:rsidRDefault="00F60746" w:rsidP="00F60746">
      <w:pPr>
        <w:pStyle w:val="ListParagraph"/>
      </w:pPr>
    </w:p>
    <w:p w14:paraId="6D13DF07" w14:textId="77777777" w:rsidR="00F60746" w:rsidRDefault="00F60746" w:rsidP="00F60746">
      <w:pPr>
        <w:pStyle w:val="ListParagraph"/>
      </w:pPr>
    </w:p>
    <w:p w14:paraId="2E5FF6B8" w14:textId="77777777" w:rsidR="00F60746" w:rsidRDefault="00F60746" w:rsidP="00F60746">
      <w:pPr>
        <w:pStyle w:val="ListParagraph"/>
      </w:pPr>
    </w:p>
    <w:p w14:paraId="3288CF54" w14:textId="77777777" w:rsidR="00F60746" w:rsidRDefault="00F60746" w:rsidP="00F60746">
      <w:pPr>
        <w:pStyle w:val="ListParagraph"/>
      </w:pPr>
    </w:p>
    <w:p w14:paraId="4586A53A" w14:textId="77777777" w:rsidR="00F60746" w:rsidRDefault="00F60746" w:rsidP="00F60746">
      <w:pPr>
        <w:pStyle w:val="ListParagraph"/>
      </w:pPr>
    </w:p>
    <w:p w14:paraId="597D887F" w14:textId="77777777" w:rsidR="00F60746" w:rsidRDefault="00F60746" w:rsidP="00F60746">
      <w:pPr>
        <w:pStyle w:val="ListParagraph"/>
      </w:pPr>
    </w:p>
    <w:p w14:paraId="4200AFFE" w14:textId="77777777" w:rsidR="00F60746" w:rsidRDefault="00F60746" w:rsidP="00F60746">
      <w:pPr>
        <w:pStyle w:val="ListParagraph"/>
        <w:ind w:left="0"/>
      </w:pPr>
      <w:r>
        <w:lastRenderedPageBreak/>
        <w:t xml:space="preserve">II. </w:t>
      </w:r>
      <w:r w:rsidRPr="00564B33">
        <w:rPr>
          <w:b/>
          <w:bCs/>
        </w:rPr>
        <w:t>Additional marks</w:t>
      </w:r>
      <w:r>
        <w:t xml:space="preserve"> for:</w:t>
      </w:r>
    </w:p>
    <w:p w14:paraId="2F6C8BF3" w14:textId="77777777" w:rsidR="00F60746" w:rsidRDefault="00F60746" w:rsidP="00F60746">
      <w:pPr>
        <w:pStyle w:val="ListParagraph"/>
        <w:ind w:left="0"/>
      </w:pPr>
    </w:p>
    <w:p w14:paraId="7241B999" w14:textId="77777777" w:rsidR="00F60746" w:rsidRDefault="00F60746" w:rsidP="00F60746">
      <w:pPr>
        <w:pStyle w:val="ListParagraph"/>
        <w:numPr>
          <w:ilvl w:val="0"/>
          <w:numId w:val="7"/>
        </w:numPr>
      </w:pPr>
      <w:r>
        <w:t xml:space="preserve">The vehicle is animated </w:t>
      </w:r>
    </w:p>
    <w:p w14:paraId="5E7A17FE" w14:textId="4CB7C3A2" w:rsidR="00F60746" w:rsidRDefault="00F60746" w:rsidP="00F60746">
      <w:pPr>
        <w:pStyle w:val="ListParagraph"/>
      </w:pPr>
      <w:r>
        <w:t>(use of differ</w:t>
      </w:r>
      <w:r w:rsidR="00526E5C">
        <w:t>ent sprites/textures)</w:t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 w:rsidRPr="00D36906">
        <w:rPr>
          <w:b/>
          <w:sz w:val="34"/>
        </w:rPr>
        <w:sym w:font="Wingdings 2" w:char="F0A3"/>
      </w:r>
    </w:p>
    <w:p w14:paraId="0CF75D65" w14:textId="64BCB2E2" w:rsidR="00F60746" w:rsidRDefault="00F60746" w:rsidP="00F60746">
      <w:pPr>
        <w:pStyle w:val="ListParagraph"/>
        <w:numPr>
          <w:ilvl w:val="0"/>
          <w:numId w:val="7"/>
        </w:numPr>
      </w:pPr>
      <w:r>
        <w:t>Sound</w:t>
      </w:r>
      <w:r>
        <w:tab/>
      </w:r>
      <w:r>
        <w:tab/>
      </w:r>
      <w:r>
        <w:tab/>
      </w:r>
      <w:r>
        <w:tab/>
      </w:r>
      <w:r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 w:rsidRPr="00D36906">
        <w:rPr>
          <w:b/>
          <w:sz w:val="34"/>
        </w:rPr>
        <w:sym w:font="Wingdings 2" w:char="F0A3"/>
      </w:r>
    </w:p>
    <w:p w14:paraId="08C6914F" w14:textId="06F64FDD" w:rsidR="00F60746" w:rsidRDefault="00F60746" w:rsidP="00F60746">
      <w:pPr>
        <w:pStyle w:val="ListParagraph"/>
        <w:numPr>
          <w:ilvl w:val="0"/>
          <w:numId w:val="7"/>
        </w:numPr>
      </w:pPr>
      <w:r>
        <w:t xml:space="preserve">Collision Response beyond a </w:t>
      </w:r>
      <w:r w:rsidR="00526E5C">
        <w:t>simple stop or slow down</w:t>
      </w:r>
      <w:r w:rsidR="00526E5C">
        <w:tab/>
      </w:r>
      <w:r w:rsidR="00526E5C">
        <w:tab/>
      </w:r>
      <w:r w:rsidR="00526E5C">
        <w:tab/>
      </w:r>
      <w:r w:rsidR="00526E5C" w:rsidRPr="00D36906">
        <w:rPr>
          <w:b/>
          <w:sz w:val="34"/>
        </w:rPr>
        <w:sym w:font="Wingdings 2" w:char="F0A3"/>
      </w:r>
    </w:p>
    <w:p w14:paraId="44C13E38" w14:textId="3548BAB5" w:rsidR="00F60746" w:rsidRDefault="00F60746" w:rsidP="00F60746">
      <w:pPr>
        <w:pStyle w:val="ListParagraph"/>
        <w:numPr>
          <w:ilvl w:val="0"/>
          <w:numId w:val="7"/>
        </w:numPr>
      </w:pPr>
      <w:r>
        <w:t xml:space="preserve">Special effects </w:t>
      </w:r>
      <w:r w:rsidR="00526E5C">
        <w:t>e.g. particle systems</w:t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 w:rsidRPr="00D36906">
        <w:rPr>
          <w:b/>
          <w:sz w:val="34"/>
        </w:rPr>
        <w:sym w:font="Wingdings 2" w:char="F0A3"/>
      </w:r>
    </w:p>
    <w:p w14:paraId="00B2F9EF" w14:textId="30883033" w:rsidR="00F60746" w:rsidRDefault="00F60746" w:rsidP="00F60746">
      <w:pPr>
        <w:pStyle w:val="ListParagraph"/>
        <w:numPr>
          <w:ilvl w:val="0"/>
          <w:numId w:val="7"/>
        </w:numPr>
      </w:pPr>
      <w:r>
        <w:t>More a</w:t>
      </w:r>
      <w:r w:rsidR="00526E5C">
        <w:t>dvanced AI for NPC’s</w:t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 w:rsidRPr="00D36906">
        <w:rPr>
          <w:b/>
          <w:sz w:val="34"/>
        </w:rPr>
        <w:sym w:font="Wingdings 2" w:char="F0A3"/>
      </w:r>
    </w:p>
    <w:p w14:paraId="6D2AEA89" w14:textId="5DA1A830" w:rsidR="00F60746" w:rsidRDefault="00526E5C" w:rsidP="00F60746">
      <w:pPr>
        <w:pStyle w:val="ListParagraph"/>
        <w:numPr>
          <w:ilvl w:val="0"/>
          <w:numId w:val="7"/>
        </w:numPr>
      </w:pPr>
      <w:r>
        <w:t>More than one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36906">
        <w:rPr>
          <w:b/>
          <w:sz w:val="34"/>
        </w:rPr>
        <w:sym w:font="Wingdings 2" w:char="F0A3"/>
      </w:r>
    </w:p>
    <w:p w14:paraId="22748A20" w14:textId="11377E61" w:rsidR="00F60746" w:rsidRDefault="00F60746" w:rsidP="00F60746">
      <w:pPr>
        <w:pStyle w:val="ListParagraph"/>
        <w:numPr>
          <w:ilvl w:val="0"/>
          <w:numId w:val="7"/>
        </w:numPr>
      </w:pPr>
      <w:r>
        <w:t>A level editor</w:t>
      </w:r>
      <w:r>
        <w:tab/>
      </w:r>
      <w:r>
        <w:tab/>
      </w:r>
      <w:r>
        <w:tab/>
      </w:r>
      <w:r>
        <w:tab/>
      </w:r>
      <w:r>
        <w:tab/>
      </w:r>
      <w:r w:rsidR="00526E5C">
        <w:tab/>
      </w:r>
      <w:r w:rsidR="00526E5C">
        <w:tab/>
      </w:r>
      <w:r w:rsidR="00526E5C">
        <w:tab/>
      </w:r>
      <w:r w:rsidR="00526E5C">
        <w:tab/>
      </w:r>
      <w:r w:rsidR="00526E5C" w:rsidRPr="00D36906">
        <w:rPr>
          <w:b/>
          <w:sz w:val="34"/>
        </w:rPr>
        <w:sym w:font="Wingdings 2" w:char="F0A3"/>
      </w:r>
    </w:p>
    <w:p w14:paraId="4E28A52C" w14:textId="77777777" w:rsidR="00A65FFE" w:rsidRDefault="00A65FFE" w:rsidP="00F60746"/>
    <w:p w14:paraId="3DB43312" w14:textId="61FD5166" w:rsidR="00F60746" w:rsidRDefault="00F60746" w:rsidP="00F60746">
      <w:r>
        <w:t>COMMENTS:</w:t>
      </w:r>
    </w:p>
    <w:p w14:paraId="45181FE4" w14:textId="77777777" w:rsidR="00F60746" w:rsidRDefault="00F60746" w:rsidP="00F60746"/>
    <w:p w14:paraId="498C4C50" w14:textId="77777777" w:rsidR="00F60746" w:rsidRDefault="00F60746" w:rsidP="00F60746"/>
    <w:p w14:paraId="265874C7" w14:textId="77777777" w:rsidR="00F60746" w:rsidRDefault="00F60746" w:rsidP="00F60746"/>
    <w:p w14:paraId="2A84B65C" w14:textId="77777777" w:rsidR="00F60746" w:rsidRDefault="00F60746" w:rsidP="00F60746">
      <w:r>
        <w:t xml:space="preserve">III. </w:t>
      </w:r>
      <w:r w:rsidRPr="00564B33">
        <w:rPr>
          <w:b/>
          <w:bCs/>
        </w:rPr>
        <w:t>Marks deducted</w:t>
      </w:r>
      <w:r>
        <w:t xml:space="preserve"> for:</w:t>
      </w:r>
    </w:p>
    <w:p w14:paraId="4054A683" w14:textId="77777777" w:rsidR="00F60746" w:rsidRDefault="00F60746" w:rsidP="00F60746"/>
    <w:p w14:paraId="0A84C72F" w14:textId="68F31848" w:rsidR="00F60746" w:rsidRDefault="00F60746" w:rsidP="00F60746">
      <w:pPr>
        <w:pStyle w:val="ListParagraph"/>
        <w:numPr>
          <w:ilvl w:val="0"/>
          <w:numId w:val="6"/>
        </w:numPr>
      </w:pPr>
      <w:r>
        <w:t>Unstable execution (e.g. game freezes or exits unexpectedly).</w:t>
      </w:r>
      <w:r>
        <w:tab/>
      </w:r>
      <w:r>
        <w:tab/>
      </w:r>
      <w:r w:rsidR="003C3B90">
        <w:tab/>
      </w:r>
      <w:r w:rsidRPr="003C5706">
        <w:rPr>
          <w:sz w:val="28"/>
          <w:szCs w:val="28"/>
        </w:rPr>
        <w:sym w:font="Wingdings" w:char="F06F"/>
      </w:r>
    </w:p>
    <w:p w14:paraId="22DA1684" w14:textId="50F76C54" w:rsidR="00F60746" w:rsidRDefault="00F60746" w:rsidP="00F60746">
      <w:pPr>
        <w:pStyle w:val="ListParagraph"/>
        <w:numPr>
          <w:ilvl w:val="0"/>
          <w:numId w:val="6"/>
        </w:numPr>
      </w:pPr>
      <w:r>
        <w:t>Incorrect blending of textured polygons.</w:t>
      </w:r>
      <w:r>
        <w:tab/>
      </w:r>
      <w:r>
        <w:tab/>
      </w:r>
      <w:r>
        <w:tab/>
      </w:r>
      <w:r>
        <w:tab/>
      </w:r>
      <w:r>
        <w:tab/>
      </w:r>
      <w:r w:rsidR="003C3B90">
        <w:tab/>
      </w:r>
      <w:r w:rsidRPr="003C5706">
        <w:rPr>
          <w:sz w:val="28"/>
          <w:szCs w:val="28"/>
        </w:rPr>
        <w:sym w:font="Wingdings" w:char="F06F"/>
      </w:r>
    </w:p>
    <w:p w14:paraId="239E8186" w14:textId="3F03BB1E" w:rsidR="00F60746" w:rsidRDefault="00F60746" w:rsidP="00F60746">
      <w:pPr>
        <w:pStyle w:val="ListParagraph"/>
        <w:numPr>
          <w:ilvl w:val="0"/>
          <w:numId w:val="6"/>
        </w:numPr>
      </w:pPr>
      <w:r>
        <w:t>Incorrect scrolling when vehicle/character reaches edge of viewport.</w:t>
      </w:r>
      <w:r>
        <w:tab/>
      </w:r>
      <w:r w:rsidR="003C3B90">
        <w:tab/>
      </w:r>
      <w:r w:rsidRPr="003C5706">
        <w:rPr>
          <w:sz w:val="28"/>
          <w:szCs w:val="28"/>
        </w:rPr>
        <w:sym w:font="Wingdings" w:char="F06F"/>
      </w:r>
    </w:p>
    <w:p w14:paraId="12DBB4AB" w14:textId="0D2E3742" w:rsidR="00F60746" w:rsidRDefault="00F60746" w:rsidP="00F60746">
      <w:pPr>
        <w:pStyle w:val="ListParagraph"/>
        <w:numPr>
          <w:ilvl w:val="0"/>
          <w:numId w:val="6"/>
        </w:numPr>
      </w:pPr>
      <w:r>
        <w:t xml:space="preserve">No clear objective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3B90">
        <w:tab/>
      </w:r>
      <w:r w:rsidRPr="003C5706">
        <w:rPr>
          <w:sz w:val="28"/>
          <w:szCs w:val="28"/>
        </w:rPr>
        <w:sym w:font="Wingdings" w:char="F06F"/>
      </w:r>
    </w:p>
    <w:p w14:paraId="11AEC670" w14:textId="410A8BC9" w:rsidR="00F60746" w:rsidRDefault="00F60746" w:rsidP="00F60746">
      <w:pPr>
        <w:pStyle w:val="ListParagraph"/>
        <w:numPr>
          <w:ilvl w:val="0"/>
          <w:numId w:val="6"/>
        </w:numPr>
      </w:pPr>
      <w:r>
        <w:t>Incorrect collision detection (objects do not collide at all or interpenetrate).</w:t>
      </w:r>
      <w:r w:rsidR="003C3B90">
        <w:tab/>
      </w:r>
      <w:r w:rsidRPr="003C5706">
        <w:rPr>
          <w:sz w:val="28"/>
          <w:szCs w:val="28"/>
        </w:rPr>
        <w:sym w:font="Wingdings" w:char="F06F"/>
      </w:r>
    </w:p>
    <w:p w14:paraId="78FF60A5" w14:textId="4CA16952" w:rsidR="00F60746" w:rsidRDefault="00F60746" w:rsidP="00F60746">
      <w:pPr>
        <w:pStyle w:val="ListParagraph"/>
        <w:numPr>
          <w:ilvl w:val="0"/>
          <w:numId w:val="6"/>
        </w:numPr>
      </w:pPr>
      <w:r>
        <w:t>Cluttered or overly complex game which is not playable by an ‘average’ player.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3B90">
        <w:tab/>
      </w:r>
      <w:r w:rsidR="003C3B90">
        <w:tab/>
      </w:r>
      <w:r w:rsidRPr="003C5706">
        <w:rPr>
          <w:sz w:val="28"/>
          <w:szCs w:val="28"/>
        </w:rPr>
        <w:sym w:font="Wingdings" w:char="F06F"/>
      </w:r>
    </w:p>
    <w:p w14:paraId="782B8F5A" w14:textId="77777777" w:rsidR="00F60746" w:rsidRDefault="00F60746" w:rsidP="00F60746">
      <w:pPr>
        <w:pStyle w:val="ListParagraph"/>
      </w:pPr>
    </w:p>
    <w:p w14:paraId="3A2761D0" w14:textId="77777777" w:rsidR="00F60746" w:rsidRDefault="00F60746" w:rsidP="00F60746">
      <w:pPr>
        <w:pStyle w:val="ListParagraph"/>
      </w:pPr>
    </w:p>
    <w:p w14:paraId="13E0349E" w14:textId="77777777" w:rsidR="00F60746" w:rsidRDefault="00F60746" w:rsidP="00F60746">
      <w:r>
        <w:t>COMMENTS:</w:t>
      </w:r>
    </w:p>
    <w:p w14:paraId="1B4F52E3" w14:textId="77777777" w:rsidR="00F60746" w:rsidRDefault="00F60746" w:rsidP="00F60746"/>
    <w:p w14:paraId="4D2B9EDD" w14:textId="77777777" w:rsidR="00F60746" w:rsidRDefault="00F60746" w:rsidP="00F60746">
      <w:pPr>
        <w:pStyle w:val="ListParagraph"/>
        <w:ind w:left="0"/>
      </w:pPr>
    </w:p>
    <w:p w14:paraId="1D7A5A4E" w14:textId="77777777" w:rsidR="00F60746" w:rsidRDefault="00F60746" w:rsidP="00F60746">
      <w:pPr>
        <w:pStyle w:val="ListParagraph"/>
        <w:ind w:left="0"/>
      </w:pPr>
    </w:p>
    <w:p w14:paraId="79E729E4" w14:textId="77777777" w:rsidR="00F60746" w:rsidRDefault="00F60746" w:rsidP="00F60746">
      <w:pPr>
        <w:pStyle w:val="ListParagraph"/>
        <w:ind w:left="0"/>
      </w:pPr>
    </w:p>
    <w:p w14:paraId="343EFB93" w14:textId="77777777" w:rsidR="00F60746" w:rsidRDefault="00F60746" w:rsidP="00F60746">
      <w:pPr>
        <w:pStyle w:val="ListParagraph"/>
        <w:ind w:left="0"/>
      </w:pPr>
    </w:p>
    <w:p w14:paraId="6F461808" w14:textId="77777777" w:rsidR="00F60746" w:rsidRDefault="00F60746" w:rsidP="00F60746">
      <w:pPr>
        <w:pStyle w:val="ListParagraph"/>
        <w:ind w:left="0"/>
      </w:pPr>
    </w:p>
    <w:p w14:paraId="6F14DEBE" w14:textId="77777777" w:rsidR="00F60746" w:rsidRDefault="00F60746" w:rsidP="00F60746">
      <w:pPr>
        <w:pStyle w:val="ListParagraph"/>
        <w:ind w:left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F6E0D" wp14:editId="052DF78A">
                <wp:simplePos x="0" y="0"/>
                <wp:positionH relativeFrom="column">
                  <wp:posOffset>1800225</wp:posOffset>
                </wp:positionH>
                <wp:positionV relativeFrom="paragraph">
                  <wp:posOffset>10160</wp:posOffset>
                </wp:positionV>
                <wp:extent cx="77152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0D6D0" id="Rectangle 1" o:spid="_x0000_s1026" style="position:absolute;margin-left:141.75pt;margin-top:.8pt;width:60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" fillcolor="white [3201]" strokecolor="black [3200]" strokeweight="1pt"/>
            </w:pict>
          </mc:Fallback>
        </mc:AlternateContent>
      </w:r>
      <w:r>
        <w:t>MARK based on criteria:</w:t>
      </w:r>
      <w:r>
        <w:tab/>
      </w:r>
      <w:r>
        <w:tab/>
      </w:r>
    </w:p>
    <w:p w14:paraId="0EB21856" w14:textId="77777777" w:rsidR="00F60746" w:rsidRDefault="00F60746" w:rsidP="00F60746">
      <w:pPr>
        <w:pStyle w:val="ListParagraph"/>
        <w:ind w:left="0"/>
      </w:pPr>
    </w:p>
    <w:p w14:paraId="615C51B7" w14:textId="77777777" w:rsidR="00F60746" w:rsidRDefault="00F60746" w:rsidP="00F60746">
      <w:pPr>
        <w:pStyle w:val="ListParagraph"/>
        <w:ind w:left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E24B3" wp14:editId="3552D061">
                <wp:simplePos x="0" y="0"/>
                <wp:positionH relativeFrom="column">
                  <wp:posOffset>4657725</wp:posOffset>
                </wp:positionH>
                <wp:positionV relativeFrom="paragraph">
                  <wp:posOffset>31115</wp:posOffset>
                </wp:positionV>
                <wp:extent cx="971550" cy="7620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54FB" id="Rectangle 2" o:spid="_x0000_s1026" style="position:absolute;margin-left:366.75pt;margin-top:2.45pt;width:76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" fillcolor="#d8d8d8 [2732]" strokecolor="black [3200]" strokeweight="3pt"/>
            </w:pict>
          </mc:Fallback>
        </mc:AlternateContent>
      </w:r>
    </w:p>
    <w:p w14:paraId="2DB7B558" w14:textId="77777777" w:rsidR="00F60746" w:rsidRDefault="00F60746" w:rsidP="00F60746">
      <w:pPr>
        <w:pStyle w:val="ListParagraph"/>
        <w:ind w:left="0"/>
      </w:pPr>
    </w:p>
    <w:p w14:paraId="7BB4BEF7" w14:textId="77777777" w:rsidR="00F60746" w:rsidRDefault="00F60746" w:rsidP="00F60746">
      <w:pPr>
        <w:pStyle w:val="ListParagraph"/>
        <w:ind w:left="0"/>
      </w:pPr>
    </w:p>
    <w:p w14:paraId="600F0D4E" w14:textId="2FBD350E" w:rsidR="00F60746" w:rsidRPr="00F60746" w:rsidRDefault="00F60746" w:rsidP="00F60746">
      <w:pPr>
        <w:pStyle w:val="ListParagraph"/>
        <w:ind w:left="0"/>
      </w:pPr>
      <w:r>
        <w:t xml:space="preserve">REVISED MARK after discussion between markers: </w:t>
      </w:r>
    </w:p>
    <w:sectPr w:rsidR="00F60746" w:rsidRPr="00F60746" w:rsidSect="00EC501A">
      <w:head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E8330" w14:textId="77777777" w:rsidR="00234D5A" w:rsidRDefault="00234D5A" w:rsidP="006B28BD">
      <w:r>
        <w:separator/>
      </w:r>
    </w:p>
  </w:endnote>
  <w:endnote w:type="continuationSeparator" w:id="0">
    <w:p w14:paraId="4299F95E" w14:textId="77777777" w:rsidR="00234D5A" w:rsidRDefault="00234D5A" w:rsidP="006B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03262" w14:textId="77777777" w:rsidR="00234D5A" w:rsidRDefault="00234D5A" w:rsidP="006B28BD">
      <w:r>
        <w:separator/>
      </w:r>
    </w:p>
  </w:footnote>
  <w:footnote w:type="continuationSeparator" w:id="0">
    <w:p w14:paraId="40FEC8C2" w14:textId="77777777" w:rsidR="00234D5A" w:rsidRDefault="00234D5A" w:rsidP="006B2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10D59" w14:textId="77777777" w:rsidR="00EC501A" w:rsidRDefault="00EC501A" w:rsidP="00EC501A">
    <w:pPr>
      <w:jc w:val="right"/>
    </w:pPr>
    <w:r>
      <w:rPr>
        <w:noProof/>
        <w:lang w:eastAsia="en-GB"/>
      </w:rPr>
      <w:drawing>
        <wp:inline distT="0" distB="0" distL="0" distR="0" wp14:anchorId="05982EC5" wp14:editId="3A46DCFC">
          <wp:extent cx="1219200" cy="550545"/>
          <wp:effectExtent l="0" t="0" r="0" b="8255"/>
          <wp:docPr id="5" name="Picture 5" descr="UEA_NEW_BRAND_Cyan_N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EA_NEW_BRAND_Cyan_N_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9E75F" w14:textId="77777777" w:rsidR="00EC501A" w:rsidRDefault="00EC501A" w:rsidP="00EC501A">
    <w:pPr>
      <w:jc w:val="right"/>
    </w:pPr>
    <w:r>
      <w:t>School of Computing Sciences</w:t>
    </w:r>
  </w:p>
  <w:p w14:paraId="1E2E11C3" w14:textId="77777777" w:rsidR="00EC501A" w:rsidRDefault="00EC5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1B7"/>
    <w:multiLevelType w:val="hybridMultilevel"/>
    <w:tmpl w:val="EAEA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CB4"/>
    <w:multiLevelType w:val="hybridMultilevel"/>
    <w:tmpl w:val="6BA0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13933"/>
    <w:multiLevelType w:val="hybridMultilevel"/>
    <w:tmpl w:val="130AA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91D02"/>
    <w:multiLevelType w:val="hybridMultilevel"/>
    <w:tmpl w:val="C54C89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A56BF"/>
    <w:multiLevelType w:val="hybridMultilevel"/>
    <w:tmpl w:val="30A4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65324"/>
    <w:multiLevelType w:val="hybridMultilevel"/>
    <w:tmpl w:val="8DE4E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33738"/>
    <w:multiLevelType w:val="hybridMultilevel"/>
    <w:tmpl w:val="19902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6E3D"/>
    <w:multiLevelType w:val="hybridMultilevel"/>
    <w:tmpl w:val="C5BE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6C"/>
    <w:rsid w:val="000144AF"/>
    <w:rsid w:val="00014BBD"/>
    <w:rsid w:val="00026EE5"/>
    <w:rsid w:val="000D5765"/>
    <w:rsid w:val="000E6B46"/>
    <w:rsid w:val="0011570A"/>
    <w:rsid w:val="00124C49"/>
    <w:rsid w:val="00140027"/>
    <w:rsid w:val="001441FE"/>
    <w:rsid w:val="00144584"/>
    <w:rsid w:val="00234D5A"/>
    <w:rsid w:val="00251E4E"/>
    <w:rsid w:val="002538A8"/>
    <w:rsid w:val="00260400"/>
    <w:rsid w:val="002B343E"/>
    <w:rsid w:val="00301AEC"/>
    <w:rsid w:val="003B07A0"/>
    <w:rsid w:val="003B3C2F"/>
    <w:rsid w:val="003B7290"/>
    <w:rsid w:val="003B7ED6"/>
    <w:rsid w:val="003C0DE5"/>
    <w:rsid w:val="003C3B90"/>
    <w:rsid w:val="00407C03"/>
    <w:rsid w:val="004876A6"/>
    <w:rsid w:val="004A20F2"/>
    <w:rsid w:val="004C20B3"/>
    <w:rsid w:val="00526E5C"/>
    <w:rsid w:val="00544439"/>
    <w:rsid w:val="0054601D"/>
    <w:rsid w:val="00556B34"/>
    <w:rsid w:val="005A260E"/>
    <w:rsid w:val="005B6799"/>
    <w:rsid w:val="005F3B91"/>
    <w:rsid w:val="00610DC0"/>
    <w:rsid w:val="006B28BD"/>
    <w:rsid w:val="006C7396"/>
    <w:rsid w:val="006E0E6C"/>
    <w:rsid w:val="00704E1C"/>
    <w:rsid w:val="007312B8"/>
    <w:rsid w:val="007869AB"/>
    <w:rsid w:val="007B06D6"/>
    <w:rsid w:val="007B4C7D"/>
    <w:rsid w:val="00822FB6"/>
    <w:rsid w:val="008F5EC4"/>
    <w:rsid w:val="0091032D"/>
    <w:rsid w:val="00A47733"/>
    <w:rsid w:val="00A65FFE"/>
    <w:rsid w:val="00AC2D13"/>
    <w:rsid w:val="00AC35FE"/>
    <w:rsid w:val="00AD0BB1"/>
    <w:rsid w:val="00B06A85"/>
    <w:rsid w:val="00B240E6"/>
    <w:rsid w:val="00B66501"/>
    <w:rsid w:val="00BB4CE7"/>
    <w:rsid w:val="00C033BE"/>
    <w:rsid w:val="00C12EC3"/>
    <w:rsid w:val="00C5459E"/>
    <w:rsid w:val="00C67999"/>
    <w:rsid w:val="00CA63FC"/>
    <w:rsid w:val="00CC5FDC"/>
    <w:rsid w:val="00D00668"/>
    <w:rsid w:val="00D229A3"/>
    <w:rsid w:val="00D32C39"/>
    <w:rsid w:val="00D56857"/>
    <w:rsid w:val="00DC7656"/>
    <w:rsid w:val="00E111A0"/>
    <w:rsid w:val="00E37F0E"/>
    <w:rsid w:val="00E62701"/>
    <w:rsid w:val="00EB6840"/>
    <w:rsid w:val="00EC501A"/>
    <w:rsid w:val="00EC5A18"/>
    <w:rsid w:val="00ED491F"/>
    <w:rsid w:val="00F60746"/>
    <w:rsid w:val="00F862DE"/>
    <w:rsid w:val="00F86E09"/>
    <w:rsid w:val="00FD04DB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59BD"/>
  <w14:defaultImageDpi w14:val="32767"/>
  <w15:chartTrackingRefBased/>
  <w15:docId w15:val="{BB1AA436-D775-4AFA-8ECE-51EB4555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8BD"/>
  </w:style>
  <w:style w:type="paragraph" w:styleId="Footer">
    <w:name w:val="footer"/>
    <w:basedOn w:val="Normal"/>
    <w:link w:val="FooterChar"/>
    <w:uiPriority w:val="99"/>
    <w:unhideWhenUsed/>
    <w:rsid w:val="006B2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8BD"/>
  </w:style>
  <w:style w:type="paragraph" w:styleId="ListParagraph">
    <w:name w:val="List Paragraph"/>
    <w:basedOn w:val="Normal"/>
    <w:uiPriority w:val="34"/>
    <w:qFormat/>
    <w:rsid w:val="006E0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02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C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B0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1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5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Lapeer@uea.ac.u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.Laycock@uea.ac.uk" TargetMode="External"/><Relationship Id="rId12" Type="http://schemas.openxmlformats.org/officeDocument/2006/relationships/hyperlink" Target="http://www.Opengl-tutoria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opengl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openg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ronos.org/opengl/wiki/Getting_Starte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dl\teaching\graphics1\coursework\CMP-5010B_CourseworkAssignment20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CMP-5010B_CourseworkAssignment2021.dotx</Template>
  <TotalTime>282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UEA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Laycock (CMP - Staff)</dc:creator>
  <cp:keywords/>
  <dc:description/>
  <cp:lastModifiedBy>Stephen Laycock (CMP - Staff)</cp:lastModifiedBy>
  <cp:revision>21</cp:revision>
  <cp:lastPrinted>2018-09-17T09:22:00Z</cp:lastPrinted>
  <dcterms:created xsi:type="dcterms:W3CDTF">2021-02-11T12:36:00Z</dcterms:created>
  <dcterms:modified xsi:type="dcterms:W3CDTF">2021-02-16T11:09:00Z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839927904</vt:i4>
  </property>
  <property fmtid="{D5CDD505-2E9C-101B-9397-08002B2CF9AE}" pid="3" name="_NewReviewCycle">
    <vt:lpwstr/>
  </property>
  <property fmtid="{D5CDD505-2E9C-101B-9397-08002B2CF9AE}" pid="4" name="_EmailSubject">
    <vt:lpwstr>Coursework for Graphics 1</vt:lpwstr>
  </property>
  <property fmtid="{D5CDD505-2E9C-101B-9397-08002B2CF9AE}" pid="5" name="_AuthorEmail">
    <vt:lpwstr>R.Lapeer@uea.ac.uk</vt:lpwstr>
  </property>
  <property fmtid="{D5CDD505-2E9C-101B-9397-08002B2CF9AE}" pid="6" name="_AuthorEmailDisplayName">
    <vt:lpwstr>Rudy Lapeer (CMP - Staff)</vt:lpwstr>
  </property>
  <property fmtid="{D5CDD505-2E9C-101B-9397-08002B2CF9AE}" pid="7" name="_ReviewingToolsShownOnce">
    <vt:lpwstr/>
  </property>
</Properties>
</file>